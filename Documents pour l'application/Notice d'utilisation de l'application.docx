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114D9" w14:textId="23B53DDA" w:rsidR="00731831" w:rsidRPr="004B354D" w:rsidRDefault="000841A6" w:rsidP="004B354D">
      <w:pPr>
        <w:spacing w:line="240" w:lineRule="auto"/>
        <w:rPr>
          <w:rFonts w:ascii="Times New Roman" w:hAnsi="Times New Roman" w:cs="Times New Roman"/>
          <w:noProof/>
        </w:rPr>
      </w:pPr>
      <w:r w:rsidRPr="004B354D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CB72897" wp14:editId="6B2633A3">
                <wp:simplePos x="0" y="0"/>
                <wp:positionH relativeFrom="margin">
                  <wp:align>left</wp:align>
                </wp:positionH>
                <wp:positionV relativeFrom="paragraph">
                  <wp:posOffset>2241550</wp:posOffset>
                </wp:positionV>
                <wp:extent cx="2305050" cy="787400"/>
                <wp:effectExtent l="0" t="0" r="0" b="0"/>
                <wp:wrapSquare wrapText="bothSides"/>
                <wp:docPr id="4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78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34517B" w14:textId="26895E93" w:rsidR="008915FD" w:rsidRPr="00935589" w:rsidRDefault="00731831">
                            <w:pPr>
                              <w:rPr>
                                <w:rFonts w:ascii="Times New Roman" w:hAnsi="Times New Roman" w:cs="Times New Roman"/>
                                <w:color w:val="0070C0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935589">
                              <w:rPr>
                                <w:rFonts w:ascii="Times New Roman" w:hAnsi="Times New Roman" w:cs="Times New Roman"/>
                                <w:color w:val="0070C0"/>
                                <w:sz w:val="36"/>
                                <w:szCs w:val="36"/>
                                <w:lang w:val="en-US"/>
                              </w:rPr>
                              <w:t xml:space="preserve">Par Alexander </w:t>
                            </w:r>
                            <w:r w:rsidRPr="00F41A45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70C0"/>
                                <w:sz w:val="36"/>
                                <w:szCs w:val="36"/>
                                <w:lang w:val="en-US"/>
                              </w:rPr>
                              <w:t>BUB</w:t>
                            </w:r>
                            <w:r w:rsidRPr="00935589">
                              <w:rPr>
                                <w:rFonts w:ascii="Times New Roman" w:hAnsi="Times New Roman" w:cs="Times New Roman"/>
                                <w:color w:val="0070C0"/>
                                <w:sz w:val="36"/>
                                <w:szCs w:val="36"/>
                                <w:lang w:val="en-US"/>
                              </w:rPr>
                              <w:t xml:space="preserve"> et John-Killian </w:t>
                            </w:r>
                            <w:r w:rsidRPr="002130DC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70C0"/>
                                <w:sz w:val="36"/>
                                <w:szCs w:val="36"/>
                                <w:lang w:val="en-US"/>
                              </w:rPr>
                              <w:t>Kennedy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B72897" id="_x0000_t202" coordsize="21600,21600" o:spt="202" path="m,l,21600r21600,l21600,xe">
                <v:stroke joinstyle="miter"/>
                <v:path gradientshapeok="t" o:connecttype="rect"/>
              </v:shapetype>
              <v:shape id="Zone de texte 4" o:spid="_x0000_s1026" type="#_x0000_t202" style="position:absolute;margin-left:0;margin-top:176.5pt;width:181.5pt;height:62pt;z-index:251685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tx1YAIAADQFAAAOAAAAZHJzL2Uyb0RvYy54bWysVN1v0zAQf0fif7D8TtOWjo5o6VQ2FSFV&#10;20SH9uw69hrh+Ix9bVL+es5O+sHgZQhFcs73fb+789V1Wxu2Uz5UYAs+Ggw5U1ZCWdnngn97XLy7&#10;5CygsKUwYFXB9yrw69nbN1eNy9UYNmBK5Rk5sSFvXME3iC7PsiA3qhZhAE5ZEmrwtUC6+ues9KIh&#10;77XJxsPhh6wBXzoPUoVA3NtOyGfJv9ZK4r3WQSEzBafcMJ0+net4ZrMrkT974TaV7NMQ/5BFLSpL&#10;QY+ubgUKtvXVH67qSnoIoHEgoc5A60qqVANVMxq+qGa1EU6lWgic4I4whf/nVt7tVu7BM2w/QUsN&#10;jIA0LuSBmLGeVvs6/ilTRnKCcH+ETbXIJDHH74cX9HEmSTa9nE6GCdfsZO18wM8KahaJgntqS0JL&#10;7JYBKSKpHlRiMAuLypjUGmN/Y5Bix1Gpt731KeFE4d6oaGXsV6VZVaa8IyNNlboxnu0EzYOQUllM&#10;JSe/pB21NMV+jWGvH027rF5jfLRIkcHi0biuLPiE0ou0y++HlHWnT/id1R1JbNdt38g1lHvqr4du&#10;9IOTi4qasBQBH4SnWae+0f7iPR3aQFNw6CnONuB//o0f9WkEScpZQ7tT8PBjK7zizHyxNJwfR5NJ&#10;XLZ0mVxMx3Tx55L1ucRu6xugdozopXAykVEfzYHUHuonWvN5jEoiYSXFLjgeyBvsNpqeCanm86RE&#10;6+UELu3Kyeg6whtH7LF9Et71c4g0wXdw2DKRvxjHTjdaWphvEXSVZjUC3KHaA0+rmUa4f0bi7p/f&#10;k9bpsZv9AgAA//8DAFBLAwQUAAYACAAAACEAsTuTatwAAAAIAQAADwAAAGRycy9kb3ducmV2Lnht&#10;bEyPS0/DMBCE70j8B2uRuFEb0geEbCoE4gpqeUjc3HibRMTrKHab8O/ZnuA2qxnNflOsJ9+pIw2x&#10;DYxwPTOgiKvgWq4R3t+er25BxWTZ2S4wIfxQhHV5flbY3IWRN3TcplpJCcfcIjQp9bnWsWrI2zgL&#10;PbF4+zB4m+Qcau0GO0q57/SNMUvtbcvyobE9PTZUfW8PHuHjZf/1OTev9ZNf9GOYjGZ/pxEvL6aH&#10;e1CJpvQXhhO+oEMpTLtwYBdVhyBDEkK2yESInS1PYocwX60M6LLQ/weUvwAAAP//AwBQSwECLQAU&#10;AAYACAAAACEAtoM4kv4AAADhAQAAEwAAAAAAAAAAAAAAAAAAAAAAW0NvbnRlbnRfVHlwZXNdLnht&#10;bFBLAQItABQABgAIAAAAIQA4/SH/1gAAAJQBAAALAAAAAAAAAAAAAAAAAC8BAABfcmVscy8ucmVs&#10;c1BLAQItABQABgAIAAAAIQB4etx1YAIAADQFAAAOAAAAAAAAAAAAAAAAAC4CAABkcnMvZTJvRG9j&#10;LnhtbFBLAQItABQABgAIAAAAIQCxO5Nq3AAAAAgBAAAPAAAAAAAAAAAAAAAAALoEAABkcnMvZG93&#10;bnJldi54bWxQSwUGAAAAAAQABADzAAAAwwUAAAAA&#10;" filled="f" stroked="f">
                <v:textbox>
                  <w:txbxContent>
                    <w:p w14:paraId="7E34517B" w14:textId="26895E93" w:rsidR="008915FD" w:rsidRPr="00935589" w:rsidRDefault="00731831">
                      <w:pPr>
                        <w:rPr>
                          <w:rFonts w:ascii="Times New Roman" w:hAnsi="Times New Roman" w:cs="Times New Roman"/>
                          <w:color w:val="0070C0"/>
                          <w:sz w:val="36"/>
                          <w:szCs w:val="36"/>
                          <w:lang w:val="en-US"/>
                        </w:rPr>
                      </w:pPr>
                      <w:r w:rsidRPr="00935589">
                        <w:rPr>
                          <w:rFonts w:ascii="Times New Roman" w:hAnsi="Times New Roman" w:cs="Times New Roman"/>
                          <w:color w:val="0070C0"/>
                          <w:sz w:val="36"/>
                          <w:szCs w:val="36"/>
                          <w:lang w:val="en-US"/>
                        </w:rPr>
                        <w:t xml:space="preserve">Par Alexander </w:t>
                      </w:r>
                      <w:r w:rsidRPr="00F41A45">
                        <w:rPr>
                          <w:rFonts w:ascii="Times New Roman" w:hAnsi="Times New Roman" w:cs="Times New Roman"/>
                          <w:b/>
                          <w:bCs/>
                          <w:color w:val="0070C0"/>
                          <w:sz w:val="36"/>
                          <w:szCs w:val="36"/>
                          <w:lang w:val="en-US"/>
                        </w:rPr>
                        <w:t>BUB</w:t>
                      </w:r>
                      <w:r w:rsidRPr="00935589">
                        <w:rPr>
                          <w:rFonts w:ascii="Times New Roman" w:hAnsi="Times New Roman" w:cs="Times New Roman"/>
                          <w:color w:val="0070C0"/>
                          <w:sz w:val="36"/>
                          <w:szCs w:val="36"/>
                          <w:lang w:val="en-US"/>
                        </w:rPr>
                        <w:t xml:space="preserve"> et John-Killian </w:t>
                      </w:r>
                      <w:r w:rsidRPr="002130DC">
                        <w:rPr>
                          <w:rFonts w:ascii="Times New Roman" w:hAnsi="Times New Roman" w:cs="Times New Roman"/>
                          <w:b/>
                          <w:bCs/>
                          <w:color w:val="0070C0"/>
                          <w:sz w:val="36"/>
                          <w:szCs w:val="36"/>
                          <w:lang w:val="en-US"/>
                        </w:rPr>
                        <w:t>Kennedy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B354D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1CA4482" wp14:editId="1117EB5E">
                <wp:simplePos x="0" y="0"/>
                <wp:positionH relativeFrom="column">
                  <wp:posOffset>-86360</wp:posOffset>
                </wp:positionH>
                <wp:positionV relativeFrom="paragraph">
                  <wp:posOffset>0</wp:posOffset>
                </wp:positionV>
                <wp:extent cx="3930650" cy="2066925"/>
                <wp:effectExtent l="0" t="0" r="0" b="9525"/>
                <wp:wrapSquare wrapText="bothSides"/>
                <wp:docPr id="2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0650" cy="2066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960406" w14:textId="1C0A1EA4" w:rsidR="006B445E" w:rsidRPr="00AB706A" w:rsidRDefault="00731831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0070C0"/>
                                <w:sz w:val="80"/>
                                <w:szCs w:val="80"/>
                              </w:rPr>
                            </w:pPr>
                            <w:r w:rsidRPr="00AB706A">
                              <w:rPr>
                                <w:rFonts w:ascii="Times New Roman" w:hAnsi="Times New Roman" w:cs="Times New Roman"/>
                                <w:b/>
                                <w:color w:val="0070C0"/>
                                <w:sz w:val="80"/>
                                <w:szCs w:val="80"/>
                              </w:rPr>
                              <w:t>Notice d’utilisation de l’application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A4482" id="Zone de texte 2" o:spid="_x0000_s1027" type="#_x0000_t202" style="position:absolute;margin-left:-6.8pt;margin-top:0;width:309.5pt;height:162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UTbYwIAADwFAAAOAAAAZHJzL2Uyb0RvYy54bWysVEtvGjEQvlfqf7B8Lwsk0IKyRJSIqlKU&#10;RE2qnI3XhlW9Htce2KW/PmPv8mjaS6pe7PG855sZX103lWE75UMJNueDXp8zZSUUpV3n/PvT8sMn&#10;zgIKWwgDVuV8rwK/nr1/d1W7qRrCBkyhPCMnNkxrl/MNoptmWZAbVYnQA6csCTX4SiA9/TorvKjJ&#10;e2WyYb8/zmrwhfMgVQjEvWmFfJb8a60k3msdFDKTc8oN0+nTuYpnNrsS07UXblPKLg3xD1lUorQU&#10;9OjqRqBgW1/+4aoqpYcAGnsSqgy0LqVKNVA1g/6rah43wqlUC4ET3BGm8P/cyrvdo3vwDJvP0FAD&#10;IyC1C9NAzFhPo30Vb8qUkZwg3B9hUw0yScyLyUV/PCKRJNmwPx5PhqPoJzuZOx/wi4KKRSLnnvqS&#10;4BK724Ct6kElRrOwLI1JvTH2Nwb5bDkqNbezPmWcKNwbFa2M/aY0K4uUeGSksVIL49lO0EAIKZXF&#10;VHPyS9pRS1Pstxh2+tG0zeotxkeLFBksHo2r0oJPKL1Ku/hxSFm3+gT1Wd2RxGbVUOFnDV1Bsac+&#10;e2hXIDi5LKkXtyLgg/A089Q/2mO8p0MbqHMOHcXZBvyvv/GjPo0iSTmraYdyHn5uhVecma+WhnQy&#10;uLyMS5cel6OPQ3r4c8nqXGK31QKoKwP6MZxMZNRHcyC1h+qZ1n0eo5JIWEmxc44HcoHtZtN3IdV8&#10;npRozZzAW/voZHQdUY6T9tQ8C++6cUSa5Ds4bJuYvprKVjdaWphvEXSZRjbi3KLa4U8rmoa++07i&#10;H3D+TlqnT2/2AgAA//8DAFBLAwQUAAYACAAAACEAkohtXd0AAAAIAQAADwAAAGRycy9kb3ducmV2&#10;LnhtbEyPzU7DMBCE70i8g7VI3Fq7P4kgZFMhEFcQBSr15ibbJCJeR7HbhLdnOdHjaEYz3+SbyXXq&#10;TENoPSMs5gYUcemrlmuEz4+X2R2oEC1XtvNMCD8UYFNcX+U2q/zI73TexlpJCYfMIjQx9pnWoWzI&#10;2TD3PbF4Rz84G0UOta4GO0q56/TSmFQ727IsNLanp4bK7+3JIXy9Hve7tXmrn13Sj34ymt29Rry9&#10;mR4fQEWa4n8Y/vAFHQphOvgTV0F1CLPFKpUogjwSOzXJGtQBYbVMEtBFri8PFL8AAAD//wMAUEsB&#10;Ai0AFAAGAAgAAAAhALaDOJL+AAAA4QEAABMAAAAAAAAAAAAAAAAAAAAAAFtDb250ZW50X1R5cGVz&#10;XS54bWxQSwECLQAUAAYACAAAACEAOP0h/9YAAACUAQAACwAAAAAAAAAAAAAAAAAvAQAAX3JlbHMv&#10;LnJlbHNQSwECLQAUAAYACAAAACEAGdVE22MCAAA8BQAADgAAAAAAAAAAAAAAAAAuAgAAZHJzL2Uy&#10;b0RvYy54bWxQSwECLQAUAAYACAAAACEAkohtXd0AAAAIAQAADwAAAAAAAAAAAAAAAAC9BAAAZHJz&#10;L2Rvd25yZXYueG1sUEsFBgAAAAAEAAQA8wAAAMcFAAAAAA==&#10;" filled="f" stroked="f">
                <v:textbox>
                  <w:txbxContent>
                    <w:p w14:paraId="6C960406" w14:textId="1C0A1EA4" w:rsidR="006B445E" w:rsidRPr="00AB706A" w:rsidRDefault="00731831">
                      <w:pPr>
                        <w:rPr>
                          <w:rFonts w:ascii="Times New Roman" w:hAnsi="Times New Roman" w:cs="Times New Roman"/>
                          <w:b/>
                          <w:color w:val="0070C0"/>
                          <w:sz w:val="80"/>
                          <w:szCs w:val="80"/>
                        </w:rPr>
                      </w:pPr>
                      <w:r w:rsidRPr="00AB706A">
                        <w:rPr>
                          <w:rFonts w:ascii="Times New Roman" w:hAnsi="Times New Roman" w:cs="Times New Roman"/>
                          <w:b/>
                          <w:color w:val="0070C0"/>
                          <w:sz w:val="80"/>
                          <w:szCs w:val="80"/>
                        </w:rPr>
                        <w:t>Notice d’utilisation de l’application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B354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39808" behindDoc="1" locked="0" layoutInCell="1" allowOverlap="1" wp14:anchorId="3C18F6EB" wp14:editId="357D1A38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7560000" cy="10645200"/>
            <wp:effectExtent l="0" t="0" r="3175" b="3810"/>
            <wp:wrapTight wrapText="bothSides">
              <wp:wrapPolygon edited="0">
                <wp:start x="0" y="0"/>
                <wp:lineTo x="0" y="21569"/>
                <wp:lineTo x="21555" y="21569"/>
                <wp:lineTo x="21555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nd_Techno_01.jpg"/>
                    <pic:cNvPicPr preferRelativeResize="0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4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61FD36" w14:textId="056E10A7" w:rsidR="00731831" w:rsidRPr="002665EA" w:rsidRDefault="00731831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2665EA">
        <w:rPr>
          <w:rFonts w:ascii="Times New Roman" w:hAnsi="Times New Roman" w:cs="Times New Roman"/>
          <w:noProof/>
          <w:sz w:val="24"/>
          <w:szCs w:val="24"/>
        </w:rPr>
        <w:lastRenderedPageBreak/>
        <w:t>Explication à propos de l’application :</w:t>
      </w:r>
    </w:p>
    <w:p w14:paraId="3BD8CF01" w14:textId="77777777" w:rsidR="00731831" w:rsidRPr="002665EA" w:rsidRDefault="00731831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5CF1F704" w14:textId="2F29E419" w:rsidR="00731831" w:rsidRPr="002665EA" w:rsidRDefault="009D6588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2665EA">
        <w:rPr>
          <w:rFonts w:ascii="Times New Roman" w:hAnsi="Times New Roman" w:cs="Times New Roman"/>
          <w:noProof/>
          <w:sz w:val="24"/>
          <w:szCs w:val="24"/>
        </w:rPr>
        <w:t>Cette application à pour objectif</w:t>
      </w:r>
      <w:r w:rsidR="00AF3820" w:rsidRPr="002665EA">
        <w:rPr>
          <w:rFonts w:ascii="Times New Roman" w:hAnsi="Times New Roman" w:cs="Times New Roman"/>
          <w:noProof/>
          <w:sz w:val="24"/>
          <w:szCs w:val="24"/>
        </w:rPr>
        <w:t xml:space="preserve"> de facilité la </w:t>
      </w:r>
      <w:r w:rsidR="001314BD" w:rsidRPr="002665EA">
        <w:rPr>
          <w:rFonts w:ascii="Times New Roman" w:hAnsi="Times New Roman" w:cs="Times New Roman"/>
          <w:noProof/>
          <w:sz w:val="24"/>
          <w:szCs w:val="24"/>
        </w:rPr>
        <w:t xml:space="preserve">saisie des informations concernant les </w:t>
      </w:r>
      <w:r w:rsidR="00F127B5" w:rsidRPr="002665EA">
        <w:rPr>
          <w:rFonts w:ascii="Times New Roman" w:hAnsi="Times New Roman" w:cs="Times New Roman"/>
          <w:noProof/>
          <w:sz w:val="24"/>
          <w:szCs w:val="24"/>
        </w:rPr>
        <w:t>détenteurs d’équidés.</w:t>
      </w:r>
    </w:p>
    <w:p w14:paraId="23B088F4" w14:textId="479FA682" w:rsidR="002044C7" w:rsidRPr="002665EA" w:rsidRDefault="002044C7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2665EA">
        <w:rPr>
          <w:rFonts w:ascii="Times New Roman" w:hAnsi="Times New Roman" w:cs="Times New Roman"/>
          <w:noProof/>
          <w:sz w:val="24"/>
          <w:szCs w:val="24"/>
        </w:rPr>
        <w:t xml:space="preserve">Elle </w:t>
      </w:r>
      <w:r w:rsidR="00F951DA" w:rsidRPr="002665EA">
        <w:rPr>
          <w:rFonts w:ascii="Times New Roman" w:hAnsi="Times New Roman" w:cs="Times New Roman"/>
          <w:noProof/>
          <w:sz w:val="24"/>
          <w:szCs w:val="24"/>
        </w:rPr>
        <w:t xml:space="preserve">permet de </w:t>
      </w:r>
      <w:r w:rsidR="00960B26" w:rsidRPr="002665EA">
        <w:rPr>
          <w:rFonts w:ascii="Times New Roman" w:hAnsi="Times New Roman" w:cs="Times New Roman"/>
          <w:noProof/>
          <w:sz w:val="24"/>
          <w:szCs w:val="24"/>
        </w:rPr>
        <w:t>remplir</w:t>
      </w:r>
      <w:r w:rsidR="00F951DA" w:rsidRPr="002665E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CF3F8A" w:rsidRPr="002665EA">
        <w:rPr>
          <w:rFonts w:ascii="Times New Roman" w:hAnsi="Times New Roman" w:cs="Times New Roman"/>
          <w:noProof/>
          <w:sz w:val="24"/>
          <w:szCs w:val="24"/>
        </w:rPr>
        <w:t xml:space="preserve">un </w:t>
      </w:r>
      <w:r w:rsidR="00221A5E" w:rsidRPr="002665EA">
        <w:rPr>
          <w:rFonts w:ascii="Times New Roman" w:hAnsi="Times New Roman" w:cs="Times New Roman"/>
          <w:b/>
          <w:bCs/>
          <w:noProof/>
          <w:sz w:val="24"/>
          <w:szCs w:val="24"/>
        </w:rPr>
        <w:t>R</w:t>
      </w:r>
      <w:r w:rsidR="005E69E1" w:rsidRPr="002665EA">
        <w:rPr>
          <w:rFonts w:ascii="Times New Roman" w:hAnsi="Times New Roman" w:cs="Times New Roman"/>
          <w:b/>
          <w:bCs/>
          <w:noProof/>
          <w:sz w:val="24"/>
          <w:szCs w:val="24"/>
        </w:rPr>
        <w:t>egistre d’élevage pour les détenteurs d’équidés</w:t>
      </w:r>
      <w:r w:rsidR="00960B26" w:rsidRPr="002665EA">
        <w:rPr>
          <w:rFonts w:ascii="Times New Roman" w:hAnsi="Times New Roman" w:cs="Times New Roman"/>
          <w:noProof/>
          <w:sz w:val="24"/>
          <w:szCs w:val="24"/>
        </w:rPr>
        <w:t xml:space="preserve"> directement en ligne, puis de </w:t>
      </w:r>
      <w:r w:rsidR="00CF3F8A" w:rsidRPr="002665EA">
        <w:rPr>
          <w:rFonts w:ascii="Times New Roman" w:hAnsi="Times New Roman" w:cs="Times New Roman"/>
          <w:noProof/>
          <w:sz w:val="24"/>
          <w:szCs w:val="24"/>
        </w:rPr>
        <w:t>générer</w:t>
      </w:r>
      <w:r w:rsidR="005E2561" w:rsidRPr="002665E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13C72" w:rsidRPr="002665EA">
        <w:rPr>
          <w:rFonts w:ascii="Times New Roman" w:hAnsi="Times New Roman" w:cs="Times New Roman"/>
          <w:noProof/>
          <w:sz w:val="24"/>
          <w:szCs w:val="24"/>
        </w:rPr>
        <w:t xml:space="preserve">un fichier </w:t>
      </w:r>
      <w:r w:rsidR="005040C4" w:rsidRPr="002665EA">
        <w:rPr>
          <w:rFonts w:ascii="Times New Roman" w:hAnsi="Times New Roman" w:cs="Times New Roman"/>
          <w:noProof/>
          <w:sz w:val="24"/>
          <w:szCs w:val="24"/>
        </w:rPr>
        <w:t xml:space="preserve">PDF </w:t>
      </w:r>
      <w:r w:rsidR="00CF3F8A" w:rsidRPr="002665EA">
        <w:rPr>
          <w:rFonts w:ascii="Times New Roman" w:hAnsi="Times New Roman" w:cs="Times New Roman"/>
          <w:noProof/>
          <w:sz w:val="24"/>
          <w:szCs w:val="24"/>
        </w:rPr>
        <w:t xml:space="preserve">pour exporté les données </w:t>
      </w:r>
      <w:r w:rsidR="002665EA" w:rsidRPr="002665EA">
        <w:rPr>
          <w:rFonts w:ascii="Times New Roman" w:hAnsi="Times New Roman" w:cs="Times New Roman"/>
          <w:noProof/>
          <w:sz w:val="24"/>
          <w:szCs w:val="24"/>
        </w:rPr>
        <w:t xml:space="preserve">du </w:t>
      </w:r>
      <w:r w:rsidR="002665EA" w:rsidRPr="002665EA">
        <w:rPr>
          <w:rFonts w:ascii="Times New Roman" w:hAnsi="Times New Roman" w:cs="Times New Roman"/>
          <w:b/>
          <w:bCs/>
          <w:noProof/>
          <w:sz w:val="24"/>
          <w:szCs w:val="24"/>
        </w:rPr>
        <w:t>Registre d’élevage pour les détenteurs d’équidés</w:t>
      </w:r>
      <w:r w:rsidR="0099390D" w:rsidRPr="002665E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28906350" w14:textId="76AE3B24" w:rsidR="0099390D" w:rsidRPr="002665EA" w:rsidRDefault="0099390D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2665EA">
        <w:rPr>
          <w:rFonts w:ascii="Times New Roman" w:hAnsi="Times New Roman" w:cs="Times New Roman"/>
          <w:noProof/>
          <w:sz w:val="24"/>
          <w:szCs w:val="24"/>
        </w:rPr>
        <w:t>Grâce cette application, ça permet aux propriétaire</w:t>
      </w:r>
      <w:r w:rsidR="00221A5E" w:rsidRPr="002665EA">
        <w:rPr>
          <w:rFonts w:ascii="Times New Roman" w:hAnsi="Times New Roman" w:cs="Times New Roman"/>
          <w:noProof/>
          <w:sz w:val="24"/>
          <w:szCs w:val="24"/>
        </w:rPr>
        <w:t>s</w:t>
      </w:r>
      <w:r w:rsidRPr="002665EA">
        <w:rPr>
          <w:rFonts w:ascii="Times New Roman" w:hAnsi="Times New Roman" w:cs="Times New Roman"/>
          <w:noProof/>
          <w:sz w:val="24"/>
          <w:szCs w:val="24"/>
        </w:rPr>
        <w:t xml:space="preserve"> d’équidés</w:t>
      </w:r>
      <w:r w:rsidR="00221A5E" w:rsidRPr="002665EA">
        <w:rPr>
          <w:rFonts w:ascii="Times New Roman" w:hAnsi="Times New Roman" w:cs="Times New Roman"/>
          <w:noProof/>
          <w:sz w:val="24"/>
          <w:szCs w:val="24"/>
        </w:rPr>
        <w:t xml:space="preserve"> de passé moins de temps à remplir le </w:t>
      </w:r>
      <w:r w:rsidR="00221A5E" w:rsidRPr="002665EA">
        <w:rPr>
          <w:rFonts w:ascii="Times New Roman" w:hAnsi="Times New Roman" w:cs="Times New Roman"/>
          <w:b/>
          <w:bCs/>
          <w:noProof/>
          <w:sz w:val="24"/>
          <w:szCs w:val="24"/>
        </w:rPr>
        <w:t>Registre d’élevage</w:t>
      </w:r>
      <w:r w:rsidR="00221A5E" w:rsidRPr="002665E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0064C863" w14:textId="77777777" w:rsidR="00221A5E" w:rsidRPr="002665EA" w:rsidRDefault="00221A5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B29179B" w14:textId="77777777" w:rsidR="00221A5E" w:rsidRPr="002665EA" w:rsidRDefault="00221A5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0A1AF4A7" w14:textId="77777777" w:rsidR="00221A5E" w:rsidRPr="002665EA" w:rsidRDefault="00221A5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47C6E6B" w14:textId="77777777" w:rsidR="00221A5E" w:rsidRPr="002665EA" w:rsidRDefault="00221A5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27B51AD8" w14:textId="77777777" w:rsidR="00221A5E" w:rsidRPr="002665EA" w:rsidRDefault="00221A5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334842D" w14:textId="77777777" w:rsidR="00221A5E" w:rsidRPr="002665EA" w:rsidRDefault="00221A5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153A3CA9" w14:textId="77777777" w:rsidR="00221A5E" w:rsidRPr="002665EA" w:rsidRDefault="00221A5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0A12A4BF" w14:textId="77777777" w:rsidR="00221A5E" w:rsidRPr="002665EA" w:rsidRDefault="00221A5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254124DF" w14:textId="77777777" w:rsidR="00221A5E" w:rsidRPr="002665EA" w:rsidRDefault="00221A5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07E82D42" w14:textId="77777777" w:rsidR="00221A5E" w:rsidRPr="002665EA" w:rsidRDefault="00221A5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D3EAF73" w14:textId="77777777" w:rsidR="00221A5E" w:rsidRPr="002665EA" w:rsidRDefault="00221A5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1E605BB2" w14:textId="77777777" w:rsidR="00221A5E" w:rsidRPr="002665EA" w:rsidRDefault="00221A5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32E6A4B5" w14:textId="77777777" w:rsidR="00221A5E" w:rsidRPr="002665EA" w:rsidRDefault="00221A5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00A49F16" w14:textId="77777777" w:rsidR="00221A5E" w:rsidRPr="002665EA" w:rsidRDefault="00221A5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B1BCAE2" w14:textId="77777777" w:rsidR="00221A5E" w:rsidRPr="002665EA" w:rsidRDefault="00221A5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54B8CEA1" w14:textId="77777777" w:rsidR="00221A5E" w:rsidRPr="002665EA" w:rsidRDefault="00221A5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1C976F65" w14:textId="77777777" w:rsidR="00221A5E" w:rsidRPr="002665EA" w:rsidRDefault="00221A5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2ABB3B08" w14:textId="77777777" w:rsidR="00221A5E" w:rsidRPr="002665EA" w:rsidRDefault="00221A5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4E1B4868" w14:textId="77777777" w:rsidR="00221A5E" w:rsidRPr="002665EA" w:rsidRDefault="00221A5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5F71DECF" w14:textId="77777777" w:rsidR="00221A5E" w:rsidRPr="002665EA" w:rsidRDefault="00221A5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20BBDE6D" w14:textId="77777777" w:rsidR="00221A5E" w:rsidRPr="002665EA" w:rsidRDefault="00221A5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50C00AE1" w14:textId="77777777" w:rsidR="00221A5E" w:rsidRPr="002665EA" w:rsidRDefault="00221A5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080B4E76" w14:textId="77777777" w:rsidR="00221A5E" w:rsidRPr="002665EA" w:rsidRDefault="00221A5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512070EB" w14:textId="77777777" w:rsidR="00221A5E" w:rsidRPr="002665EA" w:rsidRDefault="00221A5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551630D2" w14:textId="77777777" w:rsidR="00221A5E" w:rsidRPr="002665EA" w:rsidRDefault="00221A5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5AC8F70E" w14:textId="77777777" w:rsidR="00221A5E" w:rsidRPr="002665EA" w:rsidRDefault="00221A5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148A129" w14:textId="77777777" w:rsidR="00221A5E" w:rsidRPr="002665EA" w:rsidRDefault="00221A5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bookmarkStart w:id="0" w:name="_Toc169998153" w:displacedByCustomXml="next"/>
    <w:sdt>
      <w:sdtPr>
        <w:rPr>
          <w:rFonts w:ascii="Times New Roman" w:hAnsi="Times New Roman" w:cs="Times New Roman"/>
          <w:color w:val="243F60" w:themeColor="accent1" w:themeShade="7F"/>
          <w:sz w:val="24"/>
          <w:szCs w:val="24"/>
        </w:rPr>
        <w:id w:val="12052902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1736CC8" w14:textId="65958AD2" w:rsidR="007F14EE" w:rsidRPr="002665EA" w:rsidRDefault="003E605F" w:rsidP="004B354D">
          <w:pPr>
            <w:pStyle w:val="Titre1"/>
            <w:spacing w:line="24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2665EA">
            <w:rPr>
              <w:rFonts w:ascii="Times New Roman" w:hAnsi="Times New Roman" w:cs="Times New Roman"/>
              <w:sz w:val="24"/>
              <w:szCs w:val="24"/>
            </w:rPr>
            <w:t>Table des matières</w:t>
          </w:r>
          <w:bookmarkEnd w:id="0"/>
        </w:p>
        <w:p w14:paraId="6893F4AF" w14:textId="340AAAA8" w:rsidR="000236E2" w:rsidRPr="002665EA" w:rsidRDefault="00221A5E" w:rsidP="004B354D">
          <w:pPr>
            <w:pStyle w:val="TM1"/>
            <w:rPr>
              <w:rFonts w:ascii="Times New Roman" w:hAnsi="Times New Roman" w:cs="Times New Roman"/>
              <w:kern w:val="2"/>
              <w:sz w:val="24"/>
              <w:szCs w:val="24"/>
              <w14:ligatures w14:val="standardContextual"/>
            </w:rPr>
          </w:pPr>
          <w:r w:rsidRPr="002665EA">
            <w:rPr>
              <w:rFonts w:ascii="Times New Roman" w:hAnsi="Times New Roman" w:cs="Times New Roman"/>
              <w:color w:val="auto"/>
              <w:sz w:val="24"/>
              <w:szCs w:val="24"/>
            </w:rPr>
            <w:fldChar w:fldCharType="begin"/>
          </w:r>
          <w:r w:rsidRPr="002665EA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2665EA">
            <w:rPr>
              <w:rFonts w:ascii="Times New Roman" w:hAnsi="Times New Roman" w:cs="Times New Roman"/>
              <w:color w:val="auto"/>
              <w:sz w:val="24"/>
              <w:szCs w:val="24"/>
            </w:rPr>
            <w:fldChar w:fldCharType="separate"/>
          </w:r>
          <w:hyperlink w:anchor="_Toc169998153" w:history="1">
            <w:r w:rsidR="000236E2" w:rsidRPr="002665EA">
              <w:rPr>
                <w:rStyle w:val="Lienhypertexte"/>
                <w:rFonts w:ascii="Times New Roman" w:hAnsi="Times New Roman" w:cs="Times New Roman"/>
                <w:color w:val="FFFFFF" w:themeColor="background1"/>
                <w:sz w:val="24"/>
                <w:szCs w:val="24"/>
              </w:rPr>
              <w:t>Table des matières</w:t>
            </w:r>
            <w:r w:rsidR="000236E2" w:rsidRPr="002665EA">
              <w:rPr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="000236E2" w:rsidRPr="002665EA">
              <w:rPr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="000236E2" w:rsidRPr="002665EA">
              <w:rPr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_Toc169998153 \h </w:instrText>
            </w:r>
            <w:r w:rsidR="000236E2" w:rsidRPr="002665EA">
              <w:rPr>
                <w:rFonts w:ascii="Times New Roman" w:hAnsi="Times New Roman" w:cs="Times New Roman"/>
                <w:webHidden/>
                <w:sz w:val="24"/>
                <w:szCs w:val="24"/>
              </w:rPr>
            </w:r>
            <w:r w:rsidR="000236E2" w:rsidRPr="002665EA">
              <w:rPr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="00AE57D7">
              <w:rPr>
                <w:rFonts w:ascii="Times New Roman" w:hAnsi="Times New Roman" w:cs="Times New Roman"/>
                <w:webHidden/>
                <w:sz w:val="24"/>
                <w:szCs w:val="24"/>
              </w:rPr>
              <w:t>3</w:t>
            </w:r>
            <w:r w:rsidR="000236E2" w:rsidRPr="002665EA">
              <w:rPr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0F1EC534" w14:textId="660BE917" w:rsidR="000236E2" w:rsidRPr="002665EA" w:rsidRDefault="000236E2" w:rsidP="004B354D">
          <w:pPr>
            <w:pStyle w:val="TM2"/>
            <w:rPr>
              <w:rFonts w:ascii="Times New Roman" w:hAnsi="Times New Roman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69998154" w:history="1">
            <w:r w:rsidRPr="002665EA">
              <w:rPr>
                <w:rStyle w:val="Lienhypertexte"/>
                <w:rFonts w:ascii="Times New Roman" w:hAnsi="Times New Roman"/>
                <w:b w:val="0"/>
                <w:bCs w:val="0"/>
                <w:sz w:val="24"/>
                <w:szCs w:val="24"/>
              </w:rPr>
              <w:t>I)</w:t>
            </w:r>
            <w:r w:rsidR="00342D12" w:rsidRPr="002665EA">
              <w:rPr>
                <w:rFonts w:ascii="Times New Roman" w:hAnsi="Times New Roman"/>
                <w:b w:val="0"/>
                <w:bCs w:val="0"/>
                <w:kern w:val="2"/>
                <w:sz w:val="24"/>
                <w:szCs w:val="24"/>
                <w14:ligatures w14:val="standardContextual"/>
              </w:rPr>
              <w:t xml:space="preserve"> </w:t>
            </w:r>
            <w:r w:rsidRPr="002665EA">
              <w:rPr>
                <w:rStyle w:val="Lienhypertexte"/>
                <w:rFonts w:ascii="Times New Roman" w:hAnsi="Times New Roman"/>
                <w:b w:val="0"/>
                <w:bCs w:val="0"/>
                <w:sz w:val="24"/>
                <w:szCs w:val="24"/>
              </w:rPr>
              <w:t>Première connexion sur l’application</w:t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_Toc169998154 \h </w:instrText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AE57D7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t>4</w:t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2A801763" w14:textId="20C8AD3F" w:rsidR="000236E2" w:rsidRPr="002665EA" w:rsidRDefault="000236E2" w:rsidP="004B354D">
          <w:pPr>
            <w:pStyle w:val="TM2"/>
            <w:rPr>
              <w:rFonts w:ascii="Times New Roman" w:hAnsi="Times New Roman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69998155" w:history="1">
            <w:r w:rsidRPr="002665EA">
              <w:rPr>
                <w:rStyle w:val="Lienhypertexte"/>
                <w:rFonts w:ascii="Times New Roman" w:hAnsi="Times New Roman"/>
                <w:b w:val="0"/>
                <w:bCs w:val="0"/>
                <w:sz w:val="24"/>
                <w:szCs w:val="24"/>
              </w:rPr>
              <w:t>A) Création d’un compte</w:t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_Toc169998155 \h </w:instrText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AE57D7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t>5</w:t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0F0DECFC" w14:textId="366D0BF0" w:rsidR="000236E2" w:rsidRPr="002665EA" w:rsidRDefault="000236E2" w:rsidP="004B354D">
          <w:pPr>
            <w:pStyle w:val="TM2"/>
            <w:rPr>
              <w:rFonts w:ascii="Times New Roman" w:hAnsi="Times New Roman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69998156" w:history="1">
            <w:r w:rsidRPr="002665EA">
              <w:rPr>
                <w:rStyle w:val="Lienhypertexte"/>
                <w:rFonts w:ascii="Times New Roman" w:hAnsi="Times New Roman"/>
                <w:b w:val="0"/>
                <w:bCs w:val="0"/>
                <w:sz w:val="24"/>
                <w:szCs w:val="24"/>
              </w:rPr>
              <w:t>1)</w:t>
            </w:r>
            <w:r w:rsidR="00342D12" w:rsidRPr="002665EA">
              <w:rPr>
                <w:rFonts w:ascii="Times New Roman" w:hAnsi="Times New Roman"/>
                <w:b w:val="0"/>
                <w:bCs w:val="0"/>
                <w:kern w:val="2"/>
                <w:sz w:val="24"/>
                <w:szCs w:val="24"/>
                <w14:ligatures w14:val="standardContextual"/>
              </w:rPr>
              <w:t xml:space="preserve"> </w:t>
            </w:r>
            <w:r w:rsidRPr="002665EA">
              <w:rPr>
                <w:rStyle w:val="Lienhypertexte"/>
                <w:rFonts w:ascii="Times New Roman" w:hAnsi="Times New Roman"/>
                <w:b w:val="0"/>
                <w:bCs w:val="0"/>
                <w:sz w:val="24"/>
                <w:szCs w:val="24"/>
              </w:rPr>
              <w:t>On clique sur le bouton « Création d’un compte »</w:t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_Toc169998156 \h </w:instrText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AE57D7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t>5</w:t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244945FB" w14:textId="2A75C645" w:rsidR="000236E2" w:rsidRPr="002665EA" w:rsidRDefault="000236E2" w:rsidP="004B354D">
          <w:pPr>
            <w:pStyle w:val="TM2"/>
            <w:rPr>
              <w:rFonts w:ascii="Times New Roman" w:hAnsi="Times New Roman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69998157" w:history="1">
            <w:r w:rsidR="00342D12" w:rsidRPr="002665EA">
              <w:rPr>
                <w:rStyle w:val="Lienhypertexte"/>
                <w:rFonts w:ascii="Times New Roman" w:hAnsi="Times New Roman"/>
                <w:b w:val="0"/>
                <w:bCs w:val="0"/>
                <w:sz w:val="24"/>
                <w:szCs w:val="24"/>
              </w:rPr>
              <w:t>2</w:t>
            </w:r>
            <w:r w:rsidRPr="002665EA">
              <w:rPr>
                <w:rStyle w:val="Lienhypertexte"/>
                <w:rFonts w:ascii="Times New Roman" w:hAnsi="Times New Roman"/>
                <w:b w:val="0"/>
                <w:bCs w:val="0"/>
                <w:sz w:val="24"/>
                <w:szCs w:val="24"/>
              </w:rPr>
              <w:t>)</w:t>
            </w:r>
            <w:r w:rsidR="00342D12" w:rsidRPr="002665EA">
              <w:rPr>
                <w:rFonts w:ascii="Times New Roman" w:hAnsi="Times New Roman"/>
                <w:b w:val="0"/>
                <w:bCs w:val="0"/>
                <w:kern w:val="2"/>
                <w:sz w:val="24"/>
                <w:szCs w:val="24"/>
                <w14:ligatures w14:val="standardContextual"/>
              </w:rPr>
              <w:t xml:space="preserve"> </w:t>
            </w:r>
            <w:r w:rsidRPr="002665EA">
              <w:rPr>
                <w:rStyle w:val="Lienhypertexte"/>
                <w:rFonts w:ascii="Times New Roman" w:hAnsi="Times New Roman"/>
                <w:b w:val="0"/>
                <w:bCs w:val="0"/>
                <w:sz w:val="24"/>
                <w:szCs w:val="24"/>
              </w:rPr>
              <w:t>Création de l’espace du compte</w:t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_Toc169998157 \h </w:instrText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AE57D7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t>6</w:t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2A0E7E22" w14:textId="67347E05" w:rsidR="000236E2" w:rsidRPr="002665EA" w:rsidRDefault="000236E2" w:rsidP="004B354D">
          <w:pPr>
            <w:pStyle w:val="TM2"/>
            <w:rPr>
              <w:rFonts w:ascii="Times New Roman" w:hAnsi="Times New Roman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69998158" w:history="1">
            <w:r w:rsidR="00342D12" w:rsidRPr="002665EA">
              <w:rPr>
                <w:rStyle w:val="Lienhypertexte"/>
                <w:rFonts w:ascii="Times New Roman" w:hAnsi="Times New Roman"/>
                <w:b w:val="0"/>
                <w:bCs w:val="0"/>
                <w:sz w:val="24"/>
                <w:szCs w:val="24"/>
              </w:rPr>
              <w:t>3</w:t>
            </w:r>
            <w:r w:rsidRPr="002665EA">
              <w:rPr>
                <w:rStyle w:val="Lienhypertexte"/>
                <w:rFonts w:ascii="Times New Roman" w:hAnsi="Times New Roman"/>
                <w:b w:val="0"/>
                <w:bCs w:val="0"/>
                <w:sz w:val="24"/>
                <w:szCs w:val="24"/>
              </w:rPr>
              <w:t>)</w:t>
            </w:r>
            <w:r w:rsidR="00342D12" w:rsidRPr="002665EA">
              <w:rPr>
                <w:rFonts w:ascii="Times New Roman" w:hAnsi="Times New Roman"/>
                <w:b w:val="0"/>
                <w:bCs w:val="0"/>
                <w:kern w:val="2"/>
                <w:sz w:val="24"/>
                <w:szCs w:val="24"/>
                <w14:ligatures w14:val="standardContextual"/>
              </w:rPr>
              <w:t xml:space="preserve"> </w:t>
            </w:r>
            <w:r w:rsidRPr="002665EA">
              <w:rPr>
                <w:rStyle w:val="Lienhypertexte"/>
                <w:rFonts w:ascii="Times New Roman" w:hAnsi="Times New Roman"/>
                <w:b w:val="0"/>
                <w:bCs w:val="0"/>
                <w:sz w:val="24"/>
                <w:szCs w:val="24"/>
              </w:rPr>
              <w:t>Configuration des espaces « Particulier » ou « Professionnel »</w:t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_Toc169998158 \h </w:instrText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AE57D7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t>7</w:t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0909B0ED" w14:textId="431A29E4" w:rsidR="000236E2" w:rsidRPr="002665EA" w:rsidRDefault="000236E2" w:rsidP="004B354D">
          <w:pPr>
            <w:pStyle w:val="TM2"/>
            <w:rPr>
              <w:rFonts w:ascii="Times New Roman" w:hAnsi="Times New Roman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69998159" w:history="1">
            <w:r w:rsidR="00342D12" w:rsidRPr="002665EA">
              <w:rPr>
                <w:rStyle w:val="Lienhypertexte"/>
                <w:rFonts w:ascii="Times New Roman" w:hAnsi="Times New Roman"/>
                <w:b w:val="0"/>
                <w:bCs w:val="0"/>
                <w:sz w:val="24"/>
                <w:szCs w:val="24"/>
              </w:rPr>
              <w:t>A</w:t>
            </w:r>
            <w:r w:rsidRPr="002665EA">
              <w:rPr>
                <w:rStyle w:val="Lienhypertexte"/>
                <w:rFonts w:ascii="Times New Roman" w:hAnsi="Times New Roman"/>
                <w:b w:val="0"/>
                <w:bCs w:val="0"/>
                <w:sz w:val="24"/>
                <w:szCs w:val="24"/>
              </w:rPr>
              <w:t>-</w:t>
            </w:r>
            <w:r w:rsidR="00342D12" w:rsidRPr="002665EA">
              <w:rPr>
                <w:rFonts w:ascii="Times New Roman" w:hAnsi="Times New Roman"/>
                <w:b w:val="0"/>
                <w:bCs w:val="0"/>
                <w:kern w:val="2"/>
                <w:sz w:val="24"/>
                <w:szCs w:val="24"/>
                <w14:ligatures w14:val="standardContextual"/>
              </w:rPr>
              <w:t xml:space="preserve"> </w:t>
            </w:r>
            <w:r w:rsidRPr="002665EA">
              <w:rPr>
                <w:rStyle w:val="Lienhypertexte"/>
                <w:rFonts w:ascii="Times New Roman" w:hAnsi="Times New Roman"/>
                <w:b w:val="0"/>
                <w:bCs w:val="0"/>
                <w:sz w:val="24"/>
                <w:szCs w:val="24"/>
              </w:rPr>
              <w:t>Espace Particulier</w:t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_Toc169998159 \h </w:instrText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AE57D7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t>7</w:t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53D52E04" w14:textId="0BDBBFB8" w:rsidR="000236E2" w:rsidRPr="002665EA" w:rsidRDefault="000236E2" w:rsidP="004B354D">
          <w:pPr>
            <w:pStyle w:val="TM2"/>
            <w:rPr>
              <w:rFonts w:ascii="Times New Roman" w:hAnsi="Times New Roman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69998160" w:history="1">
            <w:r w:rsidRPr="002665EA">
              <w:rPr>
                <w:rStyle w:val="Lienhypertexte"/>
                <w:rFonts w:ascii="Times New Roman" w:hAnsi="Times New Roman"/>
                <w:b w:val="0"/>
                <w:bCs w:val="0"/>
                <w:sz w:val="24"/>
                <w:szCs w:val="24"/>
              </w:rPr>
              <w:t>B-</w:t>
            </w:r>
            <w:r w:rsidR="00342D12" w:rsidRPr="002665EA">
              <w:rPr>
                <w:rFonts w:ascii="Times New Roman" w:hAnsi="Times New Roman"/>
                <w:b w:val="0"/>
                <w:bCs w:val="0"/>
                <w:kern w:val="2"/>
                <w:sz w:val="24"/>
                <w:szCs w:val="24"/>
                <w14:ligatures w14:val="standardContextual"/>
              </w:rPr>
              <w:t xml:space="preserve"> </w:t>
            </w:r>
            <w:r w:rsidRPr="002665EA">
              <w:rPr>
                <w:rStyle w:val="Lienhypertexte"/>
                <w:rFonts w:ascii="Times New Roman" w:hAnsi="Times New Roman"/>
                <w:b w:val="0"/>
                <w:bCs w:val="0"/>
                <w:sz w:val="24"/>
                <w:szCs w:val="24"/>
              </w:rPr>
              <w:t>Espace Professionnel</w:t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_Toc169998160 \h </w:instrText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AE57D7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t>9</w:t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345338F4" w14:textId="01F7C5F4" w:rsidR="000236E2" w:rsidRPr="002665EA" w:rsidRDefault="000236E2" w:rsidP="004B354D">
          <w:pPr>
            <w:pStyle w:val="TM2"/>
            <w:rPr>
              <w:rFonts w:ascii="Times New Roman" w:hAnsi="Times New Roman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69998161" w:history="1">
            <w:r w:rsidRPr="002665EA">
              <w:rPr>
                <w:rStyle w:val="Lienhypertexte"/>
                <w:rFonts w:ascii="Times New Roman" w:hAnsi="Times New Roman"/>
                <w:b w:val="0"/>
                <w:bCs w:val="0"/>
                <w:sz w:val="24"/>
                <w:szCs w:val="24"/>
              </w:rPr>
              <w:t>II)</w:t>
            </w:r>
            <w:r w:rsidR="00B358D4" w:rsidRPr="002665EA">
              <w:rPr>
                <w:rStyle w:val="Lienhypertexte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 </w:t>
            </w:r>
            <w:r w:rsidRPr="002665EA">
              <w:rPr>
                <w:rStyle w:val="Lienhypertexte"/>
                <w:rFonts w:ascii="Times New Roman" w:hAnsi="Times New Roman"/>
                <w:b w:val="0"/>
                <w:bCs w:val="0"/>
                <w:sz w:val="24"/>
                <w:szCs w:val="24"/>
              </w:rPr>
              <w:t>Connexion à son compte</w:t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_Toc169998161 \h </w:instrText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AE57D7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t>11</w:t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77BCB8E3" w14:textId="3ED8D3C6" w:rsidR="000236E2" w:rsidRPr="002665EA" w:rsidRDefault="000236E2" w:rsidP="004B354D">
          <w:pPr>
            <w:pStyle w:val="TM2"/>
            <w:rPr>
              <w:rFonts w:ascii="Times New Roman" w:hAnsi="Times New Roman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69998162" w:history="1">
            <w:r w:rsidRPr="002665EA">
              <w:rPr>
                <w:rStyle w:val="Lienhypertexte"/>
                <w:rFonts w:ascii="Times New Roman" w:hAnsi="Times New Roman"/>
                <w:b w:val="0"/>
                <w:bCs w:val="0"/>
                <w:sz w:val="24"/>
                <w:szCs w:val="24"/>
              </w:rPr>
              <w:t>III)</w:t>
            </w:r>
            <w:r w:rsidR="00B358D4" w:rsidRPr="002665EA">
              <w:rPr>
                <w:rFonts w:ascii="Times New Roman" w:hAnsi="Times New Roman"/>
                <w:b w:val="0"/>
                <w:bCs w:val="0"/>
                <w:kern w:val="2"/>
                <w:sz w:val="24"/>
                <w:szCs w:val="24"/>
                <w14:ligatures w14:val="standardContextual"/>
              </w:rPr>
              <w:t xml:space="preserve"> </w:t>
            </w:r>
            <w:r w:rsidRPr="002665EA">
              <w:rPr>
                <w:rStyle w:val="Lienhypertexte"/>
                <w:rFonts w:ascii="Times New Roman" w:hAnsi="Times New Roman"/>
                <w:b w:val="0"/>
                <w:bCs w:val="0"/>
                <w:sz w:val="24"/>
                <w:szCs w:val="24"/>
              </w:rPr>
              <w:t>Déconnexion du compte</w:t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_Toc169998162 \h </w:instrText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AE57D7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t>13</w:t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1E0DCAE9" w14:textId="1F00FA0A" w:rsidR="000236E2" w:rsidRPr="002665EA" w:rsidRDefault="000236E2" w:rsidP="004B354D">
          <w:pPr>
            <w:pStyle w:val="TM2"/>
            <w:rPr>
              <w:rFonts w:ascii="Times New Roman" w:hAnsi="Times New Roman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69998163" w:history="1">
            <w:r w:rsidRPr="002665EA">
              <w:rPr>
                <w:rStyle w:val="Lienhypertexte"/>
                <w:rFonts w:ascii="Times New Roman" w:hAnsi="Times New Roman"/>
                <w:b w:val="0"/>
                <w:bCs w:val="0"/>
                <w:sz w:val="24"/>
                <w:szCs w:val="24"/>
              </w:rPr>
              <w:t>IV) Page d’accueil du compte</w:t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_Toc169998163 \h </w:instrText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AE57D7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t>14</w:t>
            </w:r>
            <w:r w:rsidRPr="002665EA">
              <w:rPr>
                <w:rFonts w:ascii="Times New Roman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4191CB7B" w14:textId="122E1C99" w:rsidR="00221A5E" w:rsidRPr="002665EA" w:rsidRDefault="00221A5E" w:rsidP="004B354D">
          <w:pPr>
            <w:pStyle w:val="Titre3"/>
            <w:pBdr>
              <w:top w:val="none" w:sz="0" w:space="0" w:color="auto"/>
            </w:pBdr>
            <w:tabs>
              <w:tab w:val="left" w:pos="3830"/>
            </w:tabs>
            <w:spacing w:line="24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2665EA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6833D8AE" w14:textId="77777777" w:rsidR="00221A5E" w:rsidRPr="002665EA" w:rsidRDefault="00221A5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40162CA2" w14:textId="77777777" w:rsidR="00221A5E" w:rsidRPr="002665EA" w:rsidRDefault="00221A5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E540374" w14:textId="77777777" w:rsidR="00221A5E" w:rsidRPr="002665EA" w:rsidRDefault="00221A5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685353F1" w14:textId="77777777" w:rsidR="00221A5E" w:rsidRPr="002665EA" w:rsidRDefault="00221A5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6F29DC05" w14:textId="77777777" w:rsidR="00221A5E" w:rsidRPr="002665EA" w:rsidRDefault="00221A5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4FF4D529" w14:textId="705D48F0" w:rsidR="007827CD" w:rsidRPr="002665EA" w:rsidRDefault="007827CD" w:rsidP="004B354D">
      <w:pPr>
        <w:tabs>
          <w:tab w:val="left" w:pos="960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14AD5CBC" w14:textId="77777777" w:rsidR="0024459B" w:rsidRPr="002665EA" w:rsidRDefault="0024459B" w:rsidP="004B354D">
      <w:pPr>
        <w:tabs>
          <w:tab w:val="left" w:pos="960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6993A0AA" w14:textId="77777777" w:rsidR="0024459B" w:rsidRPr="002665EA" w:rsidRDefault="0024459B" w:rsidP="004B354D">
      <w:pPr>
        <w:tabs>
          <w:tab w:val="left" w:pos="960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1DA14FD1" w14:textId="77777777" w:rsidR="0024459B" w:rsidRPr="002665EA" w:rsidRDefault="0024459B" w:rsidP="004B354D">
      <w:pPr>
        <w:tabs>
          <w:tab w:val="left" w:pos="960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457375A7" w14:textId="77777777" w:rsidR="0024459B" w:rsidRPr="002665EA" w:rsidRDefault="0024459B" w:rsidP="004B354D">
      <w:pPr>
        <w:tabs>
          <w:tab w:val="left" w:pos="960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6484BE23" w14:textId="77777777" w:rsidR="0024459B" w:rsidRPr="002665EA" w:rsidRDefault="0024459B" w:rsidP="004B354D">
      <w:pPr>
        <w:tabs>
          <w:tab w:val="left" w:pos="960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427736BF" w14:textId="77777777" w:rsidR="0024459B" w:rsidRPr="002665EA" w:rsidRDefault="0024459B" w:rsidP="004B354D">
      <w:pPr>
        <w:tabs>
          <w:tab w:val="left" w:pos="960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1F1CEE84" w14:textId="13465F5E" w:rsidR="0024459B" w:rsidRPr="002665EA" w:rsidRDefault="0024459B" w:rsidP="004B354D">
      <w:pPr>
        <w:tabs>
          <w:tab w:val="left" w:pos="960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26AEF74F" w14:textId="1D7F159A" w:rsidR="00221A5E" w:rsidRPr="002665EA" w:rsidRDefault="00AB706A" w:rsidP="004B354D">
      <w:pPr>
        <w:pStyle w:val="Titre2"/>
        <w:numPr>
          <w:ilvl w:val="0"/>
          <w:numId w:val="14"/>
        </w:numPr>
        <w:spacing w:line="240" w:lineRule="auto"/>
        <w:rPr>
          <w:rStyle w:val="lev"/>
          <w:rFonts w:ascii="Times New Roman" w:hAnsi="Times New Roman" w:cs="Times New Roman"/>
          <w:b w:val="0"/>
          <w:bCs w:val="0"/>
          <w:sz w:val="24"/>
          <w:szCs w:val="24"/>
        </w:rPr>
      </w:pPr>
      <w:bookmarkStart w:id="1" w:name="_Toc169998154"/>
      <w:r w:rsidRPr="002665EA">
        <w:rPr>
          <w:rStyle w:val="lev"/>
          <w:rFonts w:ascii="Times New Roman" w:hAnsi="Times New Roman" w:cs="Times New Roman"/>
          <w:b w:val="0"/>
          <w:bCs w:val="0"/>
          <w:sz w:val="24"/>
          <w:szCs w:val="24"/>
        </w:rPr>
        <w:lastRenderedPageBreak/>
        <w:t>Première connexion sur l’application</w:t>
      </w:r>
      <w:bookmarkEnd w:id="1"/>
    </w:p>
    <w:p w14:paraId="6E66210B" w14:textId="652F3AC7" w:rsidR="00AB706A" w:rsidRPr="002665EA" w:rsidRDefault="00AB706A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12B2A400" w14:textId="6112E018" w:rsidR="00B5235C" w:rsidRPr="002665EA" w:rsidRDefault="008E5415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2665EA">
        <w:rPr>
          <w:rFonts w:ascii="Times New Roman" w:hAnsi="Times New Roman" w:cs="Times New Roman"/>
          <w:noProof/>
          <w:sz w:val="24"/>
          <w:szCs w:val="24"/>
        </w:rPr>
        <w:t>Lorsqu’on lance l’application, on arrive sur</w:t>
      </w:r>
      <w:r w:rsidR="00904F6F" w:rsidRPr="002665EA">
        <w:rPr>
          <w:rFonts w:ascii="Times New Roman" w:hAnsi="Times New Roman" w:cs="Times New Roman"/>
          <w:noProof/>
          <w:sz w:val="24"/>
          <w:szCs w:val="24"/>
        </w:rPr>
        <w:t xml:space="preserve"> la fenêtre « </w:t>
      </w:r>
      <w:r w:rsidR="00904F6F" w:rsidRPr="002665EA">
        <w:rPr>
          <w:rFonts w:ascii="Times New Roman" w:hAnsi="Times New Roman" w:cs="Times New Roman"/>
          <w:b/>
          <w:bCs/>
          <w:noProof/>
          <w:sz w:val="24"/>
          <w:szCs w:val="24"/>
        </w:rPr>
        <w:t>Page de connexion ou de création de compte</w:t>
      </w:r>
      <w:r w:rsidR="00B5235C" w:rsidRPr="002665EA">
        <w:rPr>
          <w:rFonts w:ascii="Times New Roman" w:hAnsi="Times New Roman" w:cs="Times New Roman"/>
          <w:noProof/>
          <w:sz w:val="24"/>
          <w:szCs w:val="24"/>
        </w:rPr>
        <w:t> ».</w:t>
      </w:r>
    </w:p>
    <w:p w14:paraId="60CDE1F9" w14:textId="03612A28" w:rsidR="007C61F1" w:rsidRPr="002665EA" w:rsidRDefault="002665EA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2665E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8960" behindDoc="1" locked="0" layoutInCell="1" allowOverlap="1" wp14:anchorId="30DA525D" wp14:editId="019DC40D">
            <wp:simplePos x="0" y="0"/>
            <wp:positionH relativeFrom="margin">
              <wp:align>center</wp:align>
            </wp:positionH>
            <wp:positionV relativeFrom="page">
              <wp:posOffset>2241550</wp:posOffset>
            </wp:positionV>
            <wp:extent cx="6908800" cy="3886200"/>
            <wp:effectExtent l="0" t="0" r="6350" b="0"/>
            <wp:wrapTight wrapText="bothSides">
              <wp:wrapPolygon edited="0">
                <wp:start x="0" y="0"/>
                <wp:lineTo x="0" y="21494"/>
                <wp:lineTo x="21560" y="21494"/>
                <wp:lineTo x="21560" y="0"/>
                <wp:lineTo x="0" y="0"/>
              </wp:wrapPolygon>
            </wp:wrapTight>
            <wp:docPr id="865934280" name="Image 1" descr="Une image contenant herbe, plein air, mammifère, pâtur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34280" name="Image 1" descr="Une image contenant herbe, plein air, mammifère, pâturag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235C" w:rsidRPr="002665EA">
        <w:rPr>
          <w:rFonts w:ascii="Times New Roman" w:hAnsi="Times New Roman" w:cs="Times New Roman"/>
          <w:noProof/>
          <w:sz w:val="24"/>
          <w:szCs w:val="24"/>
        </w:rPr>
        <w:t>On trouve sur cette fenêtre 2 boutons « </w:t>
      </w:r>
      <w:r w:rsidR="00B5235C" w:rsidRPr="002665EA">
        <w:rPr>
          <w:rFonts w:ascii="Times New Roman" w:hAnsi="Times New Roman" w:cs="Times New Roman"/>
          <w:b/>
          <w:bCs/>
          <w:noProof/>
          <w:sz w:val="24"/>
          <w:szCs w:val="24"/>
        </w:rPr>
        <w:t>Création d’un compte</w:t>
      </w:r>
      <w:r w:rsidR="00B5235C" w:rsidRPr="002665EA">
        <w:rPr>
          <w:rFonts w:ascii="Times New Roman" w:hAnsi="Times New Roman" w:cs="Times New Roman"/>
          <w:noProof/>
          <w:sz w:val="24"/>
          <w:szCs w:val="24"/>
        </w:rPr>
        <w:t> » et « </w:t>
      </w:r>
      <w:r w:rsidR="00B5235C" w:rsidRPr="002665EA">
        <w:rPr>
          <w:rFonts w:ascii="Times New Roman" w:hAnsi="Times New Roman" w:cs="Times New Roman"/>
          <w:b/>
          <w:bCs/>
          <w:noProof/>
          <w:sz w:val="24"/>
          <w:szCs w:val="24"/>
        </w:rPr>
        <w:t>Connexion</w:t>
      </w:r>
      <w:r w:rsidR="00B5235C" w:rsidRPr="002665EA">
        <w:rPr>
          <w:rFonts w:ascii="Times New Roman" w:hAnsi="Times New Roman" w:cs="Times New Roman"/>
          <w:noProof/>
          <w:sz w:val="24"/>
          <w:szCs w:val="24"/>
        </w:rPr>
        <w:t> ».</w:t>
      </w:r>
    </w:p>
    <w:p w14:paraId="54250144" w14:textId="336133EE" w:rsidR="00FB0E2E" w:rsidRPr="002665EA" w:rsidRDefault="008945DF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2665EA">
        <w:rPr>
          <w:rFonts w:ascii="Times New Roman" w:hAnsi="Times New Roman" w:cs="Times New Roman"/>
          <w:noProof/>
          <w:sz w:val="24"/>
          <w:szCs w:val="24"/>
        </w:rPr>
        <w:t xml:space="preserve">En fonction du bouton choisie, </w:t>
      </w:r>
      <w:r w:rsidR="00FB0E2E" w:rsidRPr="002665EA">
        <w:rPr>
          <w:rFonts w:ascii="Times New Roman" w:hAnsi="Times New Roman" w:cs="Times New Roman"/>
          <w:noProof/>
          <w:sz w:val="24"/>
          <w:szCs w:val="24"/>
        </w:rPr>
        <w:t>on n’arrive pas sur la même fenêtre.</w:t>
      </w:r>
    </w:p>
    <w:p w14:paraId="7F17B90E" w14:textId="05FB86F5" w:rsidR="00FB0E2E" w:rsidRPr="002665EA" w:rsidRDefault="00FB0E2E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2665EA">
        <w:rPr>
          <w:rFonts w:ascii="Times New Roman" w:hAnsi="Times New Roman" w:cs="Times New Roman"/>
          <w:noProof/>
          <w:sz w:val="24"/>
          <w:szCs w:val="24"/>
        </w:rPr>
        <w:t xml:space="preserve">Il faut passer </w:t>
      </w:r>
      <w:r w:rsidR="0041553D" w:rsidRPr="002665EA">
        <w:rPr>
          <w:rFonts w:ascii="Times New Roman" w:hAnsi="Times New Roman" w:cs="Times New Roman"/>
          <w:noProof/>
          <w:sz w:val="24"/>
          <w:szCs w:val="24"/>
        </w:rPr>
        <w:t>obligatoirement par le bouton « </w:t>
      </w:r>
      <w:r w:rsidR="0041553D" w:rsidRPr="002665EA">
        <w:rPr>
          <w:rFonts w:ascii="Times New Roman" w:hAnsi="Times New Roman" w:cs="Times New Roman"/>
          <w:b/>
          <w:bCs/>
          <w:noProof/>
          <w:sz w:val="24"/>
          <w:szCs w:val="24"/>
        </w:rPr>
        <w:t>Création d’un compte</w:t>
      </w:r>
      <w:r w:rsidR="0041553D" w:rsidRPr="002665EA">
        <w:rPr>
          <w:rFonts w:ascii="Times New Roman" w:hAnsi="Times New Roman" w:cs="Times New Roman"/>
          <w:noProof/>
          <w:sz w:val="24"/>
          <w:szCs w:val="24"/>
        </w:rPr>
        <w:t> » si on vient d’installer l’application.</w:t>
      </w:r>
    </w:p>
    <w:p w14:paraId="05E61416" w14:textId="1F65952D" w:rsidR="00296A5C" w:rsidRPr="002665EA" w:rsidRDefault="00296A5C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171B1B6C" w14:textId="01E91FFA" w:rsidR="00C9676A" w:rsidRPr="002665EA" w:rsidRDefault="00C9676A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099A6E1B" w14:textId="45EC432E" w:rsidR="00C9676A" w:rsidRPr="002665EA" w:rsidRDefault="00C9676A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0A65558F" w14:textId="77777777" w:rsidR="00C9676A" w:rsidRPr="002665EA" w:rsidRDefault="00C9676A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6D1E513B" w14:textId="77777777" w:rsidR="00C9676A" w:rsidRPr="002665EA" w:rsidRDefault="00C9676A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29A0D319" w14:textId="77777777" w:rsidR="00844EDC" w:rsidRPr="002665EA" w:rsidRDefault="00844EDC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35062F11" w14:textId="77777777" w:rsidR="007827CD" w:rsidRPr="002665EA" w:rsidRDefault="007827CD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22F10803" w14:textId="77777777" w:rsidR="007827CD" w:rsidRPr="002665EA" w:rsidRDefault="007827CD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2E7761C9" w14:textId="77777777" w:rsidR="007F2C7F" w:rsidRPr="002665EA" w:rsidRDefault="007F2C7F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3C3D4CBB" w14:textId="139465EE" w:rsidR="00296A5C" w:rsidRPr="002665EA" w:rsidRDefault="00EC63AB" w:rsidP="004B354D">
      <w:pPr>
        <w:pStyle w:val="Titre2"/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bookmarkStart w:id="2" w:name="_Toc169998155"/>
      <w:r w:rsidRPr="002665EA">
        <w:rPr>
          <w:rFonts w:ascii="Times New Roman" w:hAnsi="Times New Roman" w:cs="Times New Roman"/>
          <w:noProof/>
          <w:sz w:val="24"/>
          <w:szCs w:val="24"/>
        </w:rPr>
        <w:lastRenderedPageBreak/>
        <w:t>A)</w:t>
      </w:r>
      <w:r w:rsidR="00DA4731" w:rsidRPr="002665E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A72E59" w:rsidRPr="002665EA">
        <w:rPr>
          <w:rFonts w:ascii="Times New Roman" w:hAnsi="Times New Roman" w:cs="Times New Roman"/>
          <w:noProof/>
          <w:sz w:val="24"/>
          <w:szCs w:val="24"/>
        </w:rPr>
        <w:t>Création d’un compte</w:t>
      </w:r>
      <w:bookmarkEnd w:id="2"/>
    </w:p>
    <w:p w14:paraId="42883427" w14:textId="678C17B4" w:rsidR="00D82D7F" w:rsidRPr="002665EA" w:rsidRDefault="00DA4731" w:rsidP="004B354D">
      <w:pPr>
        <w:pStyle w:val="Titre2"/>
        <w:numPr>
          <w:ilvl w:val="0"/>
          <w:numId w:val="11"/>
        </w:num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bookmarkStart w:id="3" w:name="_Toc169998156"/>
      <w:r w:rsidRPr="002665EA">
        <w:rPr>
          <w:rFonts w:ascii="Times New Roman" w:hAnsi="Times New Roman" w:cs="Times New Roman"/>
          <w:noProof/>
          <w:sz w:val="24"/>
          <w:szCs w:val="24"/>
        </w:rPr>
        <w:t>On clique sur le bouton « Création d’un compte »</w:t>
      </w:r>
      <w:bookmarkEnd w:id="3"/>
    </w:p>
    <w:p w14:paraId="29DC5EB1" w14:textId="77777777" w:rsidR="00D82D7F" w:rsidRPr="002665EA" w:rsidRDefault="00D82D7F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1FB32BFB" w14:textId="0F60FE93" w:rsidR="004028F8" w:rsidRPr="002665EA" w:rsidRDefault="00C9676A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2665EA">
        <w:rPr>
          <w:rFonts w:ascii="Times New Roman" w:hAnsi="Times New Roman" w:cs="Times New Roman"/>
          <w:noProof/>
          <w:sz w:val="24"/>
          <w:szCs w:val="24"/>
        </w:rPr>
        <w:t>Lorsqu’on clique sur le bouton « </w:t>
      </w:r>
      <w:r w:rsidRPr="002665EA">
        <w:rPr>
          <w:rFonts w:ascii="Times New Roman" w:hAnsi="Times New Roman" w:cs="Times New Roman"/>
          <w:b/>
          <w:bCs/>
          <w:noProof/>
          <w:sz w:val="24"/>
          <w:szCs w:val="24"/>
        </w:rPr>
        <w:t>Création d’un compte</w:t>
      </w:r>
      <w:r w:rsidRPr="002665EA">
        <w:rPr>
          <w:rFonts w:ascii="Times New Roman" w:hAnsi="Times New Roman" w:cs="Times New Roman"/>
          <w:noProof/>
          <w:sz w:val="24"/>
          <w:szCs w:val="24"/>
        </w:rPr>
        <w:t> », on arrive sur</w:t>
      </w:r>
      <w:r w:rsidR="004028F8" w:rsidRPr="002665EA">
        <w:rPr>
          <w:rFonts w:ascii="Times New Roman" w:hAnsi="Times New Roman" w:cs="Times New Roman"/>
          <w:noProof/>
          <w:sz w:val="24"/>
          <w:szCs w:val="24"/>
        </w:rPr>
        <w:t xml:space="preserve"> la page « </w:t>
      </w:r>
      <w:r w:rsidR="004028F8" w:rsidRPr="002665EA">
        <w:rPr>
          <w:rFonts w:ascii="Times New Roman" w:hAnsi="Times New Roman" w:cs="Times New Roman"/>
          <w:b/>
          <w:bCs/>
          <w:noProof/>
          <w:sz w:val="24"/>
          <w:szCs w:val="24"/>
        </w:rPr>
        <w:t>Page de Création des identifiants de compte</w:t>
      </w:r>
      <w:r w:rsidR="004028F8" w:rsidRPr="002665EA">
        <w:rPr>
          <w:rFonts w:ascii="Times New Roman" w:hAnsi="Times New Roman" w:cs="Times New Roman"/>
          <w:noProof/>
          <w:sz w:val="24"/>
          <w:szCs w:val="24"/>
        </w:rPr>
        <w:t> ».</w:t>
      </w:r>
    </w:p>
    <w:p w14:paraId="192B5159" w14:textId="2FC1F6F0" w:rsidR="0016025F" w:rsidRPr="002665EA" w:rsidRDefault="004028F8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2665EA">
        <w:rPr>
          <w:rFonts w:ascii="Times New Roman" w:hAnsi="Times New Roman" w:cs="Times New Roman"/>
          <w:noProof/>
          <w:sz w:val="24"/>
          <w:szCs w:val="24"/>
        </w:rPr>
        <w:t>Sur cette page, il s’affiche un</w:t>
      </w:r>
      <w:r w:rsidR="00FF1DB0" w:rsidRPr="002665EA">
        <w:rPr>
          <w:rFonts w:ascii="Times New Roman" w:hAnsi="Times New Roman" w:cs="Times New Roman"/>
          <w:noProof/>
          <w:sz w:val="24"/>
          <w:szCs w:val="24"/>
        </w:rPr>
        <w:t xml:space="preserve"> formulaire avec 4 champs de saisies.</w:t>
      </w:r>
      <w:r w:rsidR="00064A4F" w:rsidRPr="002665E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3103D2B3" wp14:editId="2A59E517">
                <wp:simplePos x="0" y="0"/>
                <wp:positionH relativeFrom="column">
                  <wp:posOffset>441960</wp:posOffset>
                </wp:positionH>
                <wp:positionV relativeFrom="paragraph">
                  <wp:posOffset>264160</wp:posOffset>
                </wp:positionV>
                <wp:extent cx="1747520" cy="198120"/>
                <wp:effectExtent l="57150" t="19050" r="81280" b="87630"/>
                <wp:wrapNone/>
                <wp:docPr id="84544324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520" cy="1981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368C4C" id="Rectangle 1" o:spid="_x0000_s1026" style="position:absolute;margin-left:34.8pt;margin-top:20.8pt;width:137.6pt;height:15.6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7X5aQIAAEYFAAAOAAAAZHJzL2Uyb0RvYy54bWysVN9r2zAQfh/sfxB6X21n6dqGOCVL6RiU&#10;tqwdfVZkKTHIOu2kxMn++p1kxwldoTD2Ip983333W9PrXWPYVqGvwZa8OMs5U1ZCVdtVyX8+3366&#10;5MwHYSthwKqS75Xn17OPH6atm6gRrMFUChmRWD9pXcnXIbhJlnm5Vo3wZ+CUJaUGbESgK66yCkVL&#10;7I3JRnn+JWsBK4cglff096ZT8lni11rJ8KC1V4GZklNsIZ2YzmU8s9lUTFYo3LqWfRjiH6JoRG3J&#10;6UB1I4JgG6z/ompqieBBhzMJTQZa11KlHCibIn+VzdNaOJVyoeJ4N5TJ/z9aeb99co9IZWidn3gS&#10;YxY7jU38Unxsl4q1H4qldoFJ+llcjC/OR1RTSbri6rIgmWiyo7VDH74paFgUSo7UjFQjsb3zoYMe&#10;INGZhdvamNQQY1kbSfPzPFl4MHUVtRHncbVcGGRbEXuaf42gju0ERmEYS9Ecs0pS2BsVOYz9oTSr&#10;q5hH5yEOnBpohZTKhqLnTehopimEwfDz+4Y9PpqqNIyD8eh948EieQYbBuOmtoBvEZghZN3hDxXo&#10;8o4lWEK1f0SG0K2Cd/K2pvbcCR8eBdLsU0dpn8MDHdoAtQF6ibM14O+3/kc8jSRpOWtpl0ruf20E&#10;Ks7Md0vDelWMx3H50mV8fhGnBk81y1ON3TQLoNYW9HI4mcSID+YgaoTmhdZ+Hr2SSlhJvksuAx4u&#10;i9DtOD0cUs3nCUYL50S4s09OHroex+959yLQ9TMaaLrv4bB3YvJqVDts7IeF+SaArtMcH+va15uW&#10;NW1C/7DE1+D0nlDH52/2BwAA//8DAFBLAwQUAAYACAAAACEArvjoVN4AAAAIAQAADwAAAGRycy9k&#10;b3ducmV2LnhtbEyPwW6DMBBE75X6D9ZG6q0xpIgSgomqSrlEbaXQfoCDt4DAa4RNQv6+21N7Wo1m&#10;NPum2C92EBecfOdIQbyOQCDVznTUKPj6PDxmIHzQZPTgCBXc0MO+vL8rdG7clU54qUIjuIR8rhW0&#10;IYy5lL5u0Wq/diMSe99usjqwnBppJn3lcjvITRSl0uqO+EOrR3xtse6r2Sow77U7Hvu3fv7IzHa8&#10;mSGuzEGph9XysgMRcAl/YfjFZ3QomensZjJeDArSbcpJBUnMl/2nJOEpZwXPmwxkWcj/A8ofAAAA&#10;//8DAFBLAQItABQABgAIAAAAIQC2gziS/gAAAOEBAAATAAAAAAAAAAAAAAAAAAAAAABbQ29udGVu&#10;dF9UeXBlc10ueG1sUEsBAi0AFAAGAAgAAAAhADj9If/WAAAAlAEAAAsAAAAAAAAAAAAAAAAALwEA&#10;AF9yZWxzLy5yZWxzUEsBAi0AFAAGAAgAAAAhABqXtflpAgAARgUAAA4AAAAAAAAAAAAAAAAALgIA&#10;AGRycy9lMm9Eb2MueG1sUEsBAi0AFAAGAAgAAAAhAK746FTeAAAACAEAAA8AAAAAAAAAAAAAAAAA&#10;wwQAAGRycy9kb3ducmV2LnhtbFBLBQYAAAAABAAEAPMAAADOBQAAAAA=&#10;" filled="f" strokecolor="#00b050" strokeweight="1.5pt">
                <v:shadow on="t" color="black" opacity="22937f" origin=",.5" offset="0,.63889mm"/>
              </v:rect>
            </w:pict>
          </mc:Fallback>
        </mc:AlternateContent>
      </w:r>
    </w:p>
    <w:p w14:paraId="3048611C" w14:textId="166FBAFC" w:rsidR="0016025F" w:rsidRPr="002665EA" w:rsidRDefault="00064A4F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2665E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0E5D5C" wp14:editId="64C556AE">
                <wp:simplePos x="0" y="0"/>
                <wp:positionH relativeFrom="column">
                  <wp:posOffset>401320</wp:posOffset>
                </wp:positionH>
                <wp:positionV relativeFrom="paragraph">
                  <wp:posOffset>214630</wp:posOffset>
                </wp:positionV>
                <wp:extent cx="1779270" cy="198120"/>
                <wp:effectExtent l="57150" t="19050" r="68580" b="87630"/>
                <wp:wrapNone/>
                <wp:docPr id="105142784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9270" cy="1981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A639480" id="Rectangle 1" o:spid="_x0000_s1026" style="position:absolute;margin-left:31.6pt;margin-top:16.9pt;width:140.1pt;height:15.6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rFMbQIAAEYFAAAOAAAAZHJzL2Uyb0RvYy54bWysVN9r2zAQfh/sfxB6X21n7dKGOiVryRiU&#10;NqwdfVZkKTHIOu2kxMn++p3k2AldoTD2Ip983/3+Ttc3u8awrUJfgy15cZZzpqyEqrarkv98nn+6&#10;5MwHYSthwKqS75XnN9OPH65bN1EjWIOpFDJyYv2kdSVfh+AmWeblWjXCn4FTlpQasBGBrrjKKhQt&#10;eW9MNsrzL1kLWDkEqbynv3edkk+Tf62VDI9aexWYKTnlFtKJ6VzGM5tei8kKhVvX8pCG+IcsGlFb&#10;Cjq4uhNBsA3Wf7lqaongQYczCU0GWtdSpRqomiJ/Vc3TWjiVaqHmeDe0yf8/t/Jh++QWSG1onZ94&#10;EmMVO41N/FJ+bJeatR+apXaBSfpZjMdXozH1VJKuuLosRqmb2dHaoQ/fFDQsCiVHGkbqkdje+0AR&#10;CdpDYjAL89qYNBBjWRud5hd5svBg6ipqI87janlrkG1FnGn+NZ/3gU9g5NtYCnGsKklhb1T0YewP&#10;pVldxTq6CJFwanArpFQ2FJEeyROho5mmFAbDz+8bHvDRVCUyDsaj940HixQZbBiMm9oCvuXADCnr&#10;Dt93oKs7tmAJ1X6BDKFbBe/kvKbx3AsfFgKJ+zRR2ufwSIc2QGOAg8TZGvD3W/8jnihJWs5a2qWS&#10;+18bgYoz890SWa+K8/O4fOlyfjEmpjA81SxPNXbT3AKNtqCXw8kkRnwwvagRmhda+1mMSiphJcUu&#10;uQzYX25Dt+P0cEg1myUYLZwT4d4+OdlPPdLvefci0B04GojdD9DvnZi8omqHjfOwMNsE0HXi8bGv&#10;h37TsibiHB6W+Bqc3hPq+PxN/wAAAP//AwBQSwMEFAAGAAgAAAAhAJtACVDfAAAACAEAAA8AAABk&#10;cnMvZG93bnJldi54bWxMj0FPwkAQhe8m/ofNmHiTLSwWUrslBOPJmAh48bZ0h7bYnW26W6j+escT&#10;Hiffy5vv5avRteKMfWg8aZhOEhBIpbcNVRo+9i8PSxAhGrKm9YQavjHAqri9yU1m/YW2eN7FSnAJ&#10;hcxoqGPsMilDWaMzYeI7JGZH3zsT+ewraXtz4XLXylmSpNKZhvhDbTrc1Fh+7Qan4fQ+XX8O6c/m&#10;rVnK52q/XbjxdaH1/d24fgIRcYzXMPzpszoU7HTwA9kgWg2pmnFSg1K8gLmaqzmIA4PHBGSRy/8D&#10;il8AAAD//wMAUEsBAi0AFAAGAAgAAAAhALaDOJL+AAAA4QEAABMAAAAAAAAAAAAAAAAAAAAAAFtD&#10;b250ZW50X1R5cGVzXS54bWxQSwECLQAUAAYACAAAACEAOP0h/9YAAACUAQAACwAAAAAAAAAAAAAA&#10;AAAvAQAAX3JlbHMvLnJlbHNQSwECLQAUAAYACAAAACEALwaxTG0CAABGBQAADgAAAAAAAAAAAAAA&#10;AAAuAgAAZHJzL2Uyb0RvYy54bWxQSwECLQAUAAYACAAAACEAm0AJUN8AAAAIAQAADwAAAAAAAAAA&#10;AAAAAADHBAAAZHJzL2Rvd25yZXYueG1sUEsFBgAAAAAEAAQA8wAAANMFAAAAAA==&#10;" filled="f" strokecolor="#00b0f0" strokeweight="1.5pt">
                <v:shadow on="t" color="black" opacity="22937f" origin=",.5" offset="0,.63889mm"/>
              </v:rect>
            </w:pict>
          </mc:Fallback>
        </mc:AlternateContent>
      </w:r>
      <w:r w:rsidRPr="002665E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2384766" wp14:editId="61E2D3F8">
                <wp:simplePos x="0" y="0"/>
                <wp:positionH relativeFrom="column">
                  <wp:posOffset>264160</wp:posOffset>
                </wp:positionH>
                <wp:positionV relativeFrom="paragraph">
                  <wp:posOffset>473710</wp:posOffset>
                </wp:positionV>
                <wp:extent cx="1930400" cy="198120"/>
                <wp:effectExtent l="57150" t="19050" r="69850" b="87630"/>
                <wp:wrapNone/>
                <wp:docPr id="203329121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1981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DCCA49C" id="Rectangle 1" o:spid="_x0000_s1026" style="position:absolute;margin-left:20.8pt;margin-top:37.3pt;width:152pt;height:15.6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tDYbgIAAEYFAAAOAAAAZHJzL2Uyb0RvYy54bWysVFFr2zAQfh/sPwi9r7bTdGtDnRJaMgal&#10;DW1HnxVZSgyyTjspcbJfv5PsOKErFMb8IJ90d9/p7r7T9c2uMWyr0NdgS16c5ZwpK6Gq7arkP1/m&#10;Xy4580HYShiwquR75fnN9POn69ZN1AjWYCqFjECsn7Su5OsQ3CTLvFyrRvgzcMqSUgM2ItAWV1mF&#10;oiX0xmSjPP+atYCVQ5DKezq965R8mvC1VjI8au1VYKbkdLeQVkzrMq7Z9FpMVijcupb9NcQ/3KIR&#10;taWgA9SdCIJtsP4LqqklggcdziQ0GWhdS5VyoGyK/E02z2vhVMqFiuPdUCb//2Dlw/bZLZDK0Do/&#10;8STGLHYam/in+7FdKtZ+KJbaBSbpsLg6z8c51VSSrri6LEapmtnR26EP3xU0LAolR2pGqpHY3vtA&#10;Ecn0YBKDWZjXxqSGGMvaCJpf5MnDg6mrqI12HlfLW4NsK6in83lOX2wjoZ2Y0c5YOjxmlaSwNypi&#10;GPukNKurmEcXIRJODbBCSmVD0eMm6+im6QqD4/nHjr19dFWJjIPz6GPnwSNFBhsG56a2gO8BmOHK&#10;urM/VKDLO5ZgCdV+gQyhGwXv5Lym9twLHxYCifvUUZrn8EiLNkBtgF7ibA34+73zaE+UJC1nLc1S&#10;yf2vjUDFmflhiaxXxXgchy9txhffiCkMTzXLU43dNLdArS3o5XAyidE+mIOoEZpXGvtZjEoqYSXF&#10;LrkMeNjchm7G6eGQajZLZjRwToR7++zkoeuRfi+7V4Gu52ggdj/AYe7E5A1VO9vYDwuzTQBdJx4f&#10;69rXm4Y1EbJ/WOJrcLpPVsfnb/oHAAD//wMAUEsDBBQABgAIAAAAIQAyBgf73wAAAAkBAAAPAAAA&#10;ZHJzL2Rvd25yZXYueG1sTI9BT8MwDIXvSPyHyEjcWFLWlao0nQAJENzY2GE3r83a0sYpTbZ1/x5z&#10;gpNtvafn7+XLyfbiaEbfOtIQzRQIQ6WrWqo1fK6fb1IQPiBV2DsyGs7Gw7K4vMgxq9yJPsxxFWrB&#10;IeQz1NCEMGRS+rIxFv3MDYZY27vRYuBzrGU14onDbS9vlUqkxZb4Q4ODeWpM2a0OVsP74/6te3md&#10;Nl30/XVW6y2lmMy1vr6aHu5BBDOFPzP84jM6FMy0cweqvOg1xFHCTg13MU/W5/GClx0b1SIFWeTy&#10;f4PiBwAA//8DAFBLAQItABQABgAIAAAAIQC2gziS/gAAAOEBAAATAAAAAAAAAAAAAAAAAAAAAABb&#10;Q29udGVudF9UeXBlc10ueG1sUEsBAi0AFAAGAAgAAAAhADj9If/WAAAAlAEAAAsAAAAAAAAAAAAA&#10;AAAALwEAAF9yZWxzLy5yZWxzUEsBAi0AFAAGAAgAAAAhAPRy0NhuAgAARgUAAA4AAAAAAAAAAAAA&#10;AAAALgIAAGRycy9lMm9Eb2MueG1sUEsBAi0AFAAGAAgAAAAhADIGB/vfAAAACQEAAA8AAAAAAAAA&#10;AAAAAAAAyAQAAGRycy9kb3ducmV2LnhtbFBLBQYAAAAABAAEAPMAAADU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Pr="002665E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E6AD942" wp14:editId="0424F479">
                <wp:simplePos x="0" y="0"/>
                <wp:positionH relativeFrom="column">
                  <wp:posOffset>77470</wp:posOffset>
                </wp:positionH>
                <wp:positionV relativeFrom="paragraph">
                  <wp:posOffset>707390</wp:posOffset>
                </wp:positionV>
                <wp:extent cx="2092960" cy="224790"/>
                <wp:effectExtent l="57150" t="19050" r="78740" b="99060"/>
                <wp:wrapNone/>
                <wp:docPr id="28523284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2960" cy="2247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DC274B" id="Rectangle 1" o:spid="_x0000_s1026" style="position:absolute;margin-left:6.1pt;margin-top:55.7pt;width:164.8pt;height:17.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hT9bgIAAEYFAAAOAAAAZHJzL2Uyb0RvYy54bWysVF9r2zAQfx/sOwi9r3a8tF1CnRJaMgal&#10;LW1HnxVZSgyyTjspcbJPv5PsOKErFMb8IN/pfvf/TlfXu8awrUJfgy356CznTFkJVW1XJf/5svjy&#10;jTMfhK2EAatKvleeX88+f7pq3VQVsAZTKWRkxPpp60q+DsFNs8zLtWqEPwOnLAk1YCMCsbjKKhQt&#10;WW9MVuT5RdYCVg5BKu/p9rYT8lmyr7WS4UFrrwIzJafYQjoxnct4ZrMrMV2hcOta9mGIf4iiEbUl&#10;p4OpWxEE22D9l6mmlggedDiT0GSgdS1VyoGyGeVvsnleC6dSLlQc74Yy+f9nVt5vn90jUhla56ee&#10;yJjFTmMT/xQf26Vi7YdiqV1gki6LfFJMLqimkmRFMb6cpGpmR22HPnxX0LBIlBypGalGYnvnA3kk&#10;6AESnVlY1MakhhjLWpqmSX6eJw0Ppq6iNOI8rpY3BtlWUE8Xi5y+2EaydgIjzli6PGaVqLA3Ktow&#10;9klpVleUx6jzEAdODWaFlMqGUW83oaOaphAGxa8fK/b4qKrSMA7KxcfKg0byDDYMyk1tAd8zYIaQ&#10;dYc/VKDLO5ZgCdX+ERlCtwreyUVN7bkTPjwKpNmnjtI+hwc6tAFqA/QUZ2vA3+/dRzyNJEk5a2mX&#10;Su5/bQQqzswPS8M6GY3HcfkSMz6/LIjBU8nyVGI3zQ1Qa0f0cjiZyIgP5kBqhOaV1n4evZJIWEm+&#10;Sy4DHpib0O04PRxSzecJRgvnRLizz04euh7H72X3KtD1Mxpouu/hsHdi+mZUO2zsh4X5JoCu0xwf&#10;69rXm5Y1DWT/sMTX4JRPqOPzN/sDAAD//wMAUEsDBBQABgAIAAAAIQBqg6Bi3wAAAAoBAAAPAAAA&#10;ZHJzL2Rvd25yZXYueG1sTI9BT4NAEIXvJv6HzZh4swuUEEJZGjVRozdbPfS2ZaeAsLPIblv67x1P&#10;epq8mZc33yvXsx3ECSffOVIQLyIQSLUzHTUKPrZPdzkIHzQZPThCBRf0sK6ur0pdGHemdzxtQiM4&#10;hHyhFbQhjIWUvm7Rar9wIxLfDm6yOrCcGmkmfeZwO8gkijJpdUf8odUjPrZY95ujVfD2cHjtn1/m&#10;zz7+/rpE2x3lOlsqdXsz369ABJzDnxl+8RkdKmbauyMZLwbWScJOnnGcgmDDMo25y543aZaDrEr5&#10;v0L1AwAA//8DAFBLAQItABQABgAIAAAAIQC2gziS/gAAAOEBAAATAAAAAAAAAAAAAAAAAAAAAABb&#10;Q29udGVudF9UeXBlc10ueG1sUEsBAi0AFAAGAAgAAAAhADj9If/WAAAAlAEAAAsAAAAAAAAAAAAA&#10;AAAALwEAAF9yZWxzLy5yZWxzUEsBAi0AFAAGAAgAAAAhAJJKFP1uAgAARgUAAA4AAAAAAAAAAAAA&#10;AAAALgIAAGRycy9lMm9Eb2MueG1sUEsBAi0AFAAGAAgAAAAhAGqDoGLfAAAACgEAAA8AAAAAAAAA&#10;AAAAAAAAyAQAAGRycy9kb3ducmV2LnhtbFBLBQYAAAAABAAEAPMAAADU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6025F" w:rsidRPr="002665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B2835D" wp14:editId="788DAFDF">
            <wp:extent cx="2865120" cy="1242956"/>
            <wp:effectExtent l="0" t="0" r="0" b="0"/>
            <wp:docPr id="874289977" name="Image 1" descr="Une image contenant texte, capture d’écran, Polic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89977" name="Image 1" descr="Une image contenant texte, capture d’écran, Police, diagramm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1984" cy="124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E298" w14:textId="25DE344E" w:rsidR="0016025F" w:rsidRPr="002665EA" w:rsidRDefault="0016025F" w:rsidP="004B354D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2665EA">
        <w:rPr>
          <w:rFonts w:ascii="Times New Roman" w:hAnsi="Times New Roman" w:cs="Times New Roman"/>
          <w:noProof/>
          <w:sz w:val="24"/>
          <w:szCs w:val="24"/>
        </w:rPr>
        <w:t>Mettre dans l</w:t>
      </w:r>
      <w:r w:rsidR="00775D2D" w:rsidRPr="002665EA">
        <w:rPr>
          <w:rFonts w:ascii="Times New Roman" w:hAnsi="Times New Roman" w:cs="Times New Roman"/>
          <w:noProof/>
          <w:sz w:val="24"/>
          <w:szCs w:val="24"/>
        </w:rPr>
        <w:t>es différentes zones de saisie les différentes informations suivantes :</w:t>
      </w:r>
    </w:p>
    <w:p w14:paraId="297C9DAD" w14:textId="40118DAE" w:rsidR="00775D2D" w:rsidRPr="002665EA" w:rsidRDefault="00775D2D" w:rsidP="004B354D">
      <w:pPr>
        <w:pStyle w:val="Paragraphedeliste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b/>
          <w:bCs/>
          <w:noProof/>
          <w:color w:val="00B050"/>
          <w:sz w:val="24"/>
          <w:szCs w:val="24"/>
        </w:rPr>
      </w:pPr>
      <w:r w:rsidRPr="002665EA">
        <w:rPr>
          <w:rFonts w:ascii="Times New Roman" w:hAnsi="Times New Roman" w:cs="Times New Roman"/>
          <w:b/>
          <w:bCs/>
          <w:noProof/>
          <w:color w:val="00B050"/>
          <w:sz w:val="24"/>
          <w:szCs w:val="24"/>
        </w:rPr>
        <w:t>Nom</w:t>
      </w:r>
    </w:p>
    <w:p w14:paraId="32649360" w14:textId="43D9BCE1" w:rsidR="00775D2D" w:rsidRPr="002665EA" w:rsidRDefault="00775D2D" w:rsidP="004B354D">
      <w:pPr>
        <w:pStyle w:val="Paragraphedeliste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b/>
          <w:bCs/>
          <w:noProof/>
          <w:color w:val="00B0F0"/>
          <w:sz w:val="24"/>
          <w:szCs w:val="24"/>
        </w:rPr>
      </w:pPr>
      <w:r w:rsidRPr="002665EA">
        <w:rPr>
          <w:rFonts w:ascii="Times New Roman" w:hAnsi="Times New Roman" w:cs="Times New Roman"/>
          <w:b/>
          <w:bCs/>
          <w:noProof/>
          <w:color w:val="00B0F0"/>
          <w:sz w:val="24"/>
          <w:szCs w:val="24"/>
        </w:rPr>
        <w:t>Prénom</w:t>
      </w:r>
    </w:p>
    <w:p w14:paraId="2CF87816" w14:textId="40ECA8DC" w:rsidR="00775D2D" w:rsidRPr="002665EA" w:rsidRDefault="00775D2D" w:rsidP="004B354D">
      <w:pPr>
        <w:pStyle w:val="Paragraphedeliste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</w:pPr>
      <w:r w:rsidRPr="002665EA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t>Mot de passe</w:t>
      </w:r>
    </w:p>
    <w:p w14:paraId="536A6B77" w14:textId="50F19D47" w:rsidR="00775D2D" w:rsidRPr="002665EA" w:rsidRDefault="00775D2D" w:rsidP="004B354D">
      <w:pPr>
        <w:pStyle w:val="Paragraphedeliste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</w:pPr>
      <w:r w:rsidRPr="002665EA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t>Confirmer le mot de passe</w:t>
      </w:r>
    </w:p>
    <w:p w14:paraId="564D711D" w14:textId="77777777" w:rsidR="00064A4F" w:rsidRPr="002665EA" w:rsidRDefault="00064A4F" w:rsidP="004B354D">
      <w:pPr>
        <w:spacing w:line="240" w:lineRule="auto"/>
        <w:rPr>
          <w:rFonts w:ascii="Times New Roman" w:hAnsi="Times New Roman" w:cs="Times New Roman"/>
          <w:noProof/>
          <w:color w:val="FF0000"/>
          <w:sz w:val="24"/>
          <w:szCs w:val="24"/>
        </w:rPr>
      </w:pPr>
    </w:p>
    <w:p w14:paraId="53FB8284" w14:textId="045F6E02" w:rsidR="00C12F3A" w:rsidRPr="002665EA" w:rsidRDefault="00064A4F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Dans l</w:t>
      </w:r>
      <w:r w:rsidR="00244DEE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a zone de saisie « </w:t>
      </w:r>
      <w:r w:rsidR="00244DEE" w:rsidRPr="002665EA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t>Confirmer le mot de passe</w:t>
      </w:r>
      <w:r w:rsidR="00244DEE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 »</w:t>
      </w:r>
      <w:r w:rsidR="00D673A7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, il faut saisir la même chose que ce qu</w:t>
      </w:r>
      <w:r w:rsidR="00C12F3A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’on a saisie dans la zone de saisie « </w:t>
      </w:r>
      <w:r w:rsidR="00C12F3A" w:rsidRPr="002665EA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t>Mot de passe</w:t>
      </w:r>
      <w:r w:rsidR="00C12F3A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 ».</w:t>
      </w:r>
    </w:p>
    <w:p w14:paraId="7109E6EE" w14:textId="2A26B61D" w:rsidR="008B307C" w:rsidRPr="002665EA" w:rsidRDefault="00C12F3A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Puis quand on a terminé, il faut cliqué sur </w:t>
      </w:r>
      <w:r w:rsidR="008B307C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« </w:t>
      </w:r>
      <w:r w:rsidR="008B307C" w:rsidRPr="002665EA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t>Valider</w:t>
      </w:r>
      <w:r w:rsidR="008B307C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 ».</w:t>
      </w:r>
    </w:p>
    <w:p w14:paraId="5D02D655" w14:textId="1195C8F3" w:rsidR="008B307C" w:rsidRPr="002665EA" w:rsidRDefault="008B307C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Une page récapitulent les informations</w:t>
      </w:r>
    </w:p>
    <w:p w14:paraId="47DF2729" w14:textId="77777777" w:rsidR="00D65C26" w:rsidRPr="002665EA" w:rsidRDefault="00D65C26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07F237EC" w14:textId="0E7D895E" w:rsidR="00D65C26" w:rsidRPr="002665EA" w:rsidRDefault="00673C4A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10B8304" wp14:editId="35A1B144">
            <wp:extent cx="1564640" cy="1221105"/>
            <wp:effectExtent l="0" t="0" r="0" b="0"/>
            <wp:docPr id="1013668091" name="Image 2" descr="Une image contenant texte, Police,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68091" name="Image 2" descr="Une image contenant texte, Police, capture d’écran, conception&#10;&#10;Description générée automatiquement"/>
                    <pic:cNvPicPr/>
                  </pic:nvPicPr>
                  <pic:blipFill rotWithShape="1">
                    <a:blip r:embed="rId14"/>
                    <a:srcRect r="4044"/>
                    <a:stretch/>
                  </pic:blipFill>
                  <pic:spPr bwMode="auto">
                    <a:xfrm>
                      <a:off x="0" y="0"/>
                      <a:ext cx="1568727" cy="122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41C17" w14:textId="77777777" w:rsidR="00673C4A" w:rsidRPr="002665EA" w:rsidRDefault="00673C4A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33FB2F0E" w14:textId="631E4CFA" w:rsidR="00AE7149" w:rsidRPr="002665EA" w:rsidRDefault="00673C4A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Il y est indiqué le nom</w:t>
      </w:r>
      <w:r w:rsidR="007C00AA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, le prénom et le mot de passe </w:t>
      </w:r>
      <w:r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qui a été </w:t>
      </w:r>
      <w:r w:rsidR="007C00AA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indiqué </w:t>
      </w:r>
      <w:r w:rsidR="00AE7149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précéd</w:t>
      </w:r>
      <w:r w:rsidR="006C3758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em</w:t>
      </w:r>
      <w:r w:rsidR="00AE7149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ment.</w:t>
      </w:r>
    </w:p>
    <w:p w14:paraId="0A027F1F" w14:textId="486F3898" w:rsidR="000E1F02" w:rsidRPr="002665EA" w:rsidRDefault="00AE7149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On voit qu’une nouvelle ligne a été rajouté</w:t>
      </w:r>
      <w:r w:rsidR="000E1F02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, la ligne « </w:t>
      </w:r>
      <w:r w:rsidR="000E1F02" w:rsidRPr="002665EA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t>Identifiant</w:t>
      </w:r>
      <w:r w:rsidR="000E1F02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 ».</w:t>
      </w:r>
    </w:p>
    <w:p w14:paraId="76D4A3A0" w14:textId="4CF6D882" w:rsidR="000E1F02" w:rsidRPr="002665EA" w:rsidRDefault="000E1F02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L’identifiant est cré</w:t>
      </w:r>
      <w:r w:rsidR="006C3758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é</w:t>
      </w:r>
      <w:r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à partir de </w:t>
      </w:r>
      <w:r w:rsidR="004047CB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la première lettre du </w:t>
      </w:r>
      <w:r w:rsidR="00EF125A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prénom</w:t>
      </w:r>
      <w:r w:rsidR="004047CB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et d</w:t>
      </w:r>
      <w:r w:rsidR="00CB547D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es 5 premières lettre du nom. Si le nom est petit, l’identifiant s</w:t>
      </w:r>
      <w:r w:rsidR="0064448B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era adapté comme dans l’ex</w:t>
      </w:r>
      <w:r w:rsidR="006C3758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emple précédemment</w:t>
      </w:r>
      <w:r w:rsidR="003839FE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.</w:t>
      </w:r>
    </w:p>
    <w:p w14:paraId="16888D48" w14:textId="77777777" w:rsidR="003839FE" w:rsidRPr="002665EA" w:rsidRDefault="003839FE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130B7C63" w14:textId="17A92BFB" w:rsidR="002B544C" w:rsidRPr="002665EA" w:rsidRDefault="00AB0727" w:rsidP="004B354D">
      <w:pPr>
        <w:pStyle w:val="Titre2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4" w:name="_Toc169998157"/>
      <w:r w:rsidRPr="002665EA">
        <w:rPr>
          <w:rFonts w:ascii="Times New Roman" w:hAnsi="Times New Roman" w:cs="Times New Roman"/>
          <w:sz w:val="24"/>
          <w:szCs w:val="24"/>
        </w:rPr>
        <w:lastRenderedPageBreak/>
        <w:t>Création de l’espace du compte</w:t>
      </w:r>
      <w:bookmarkEnd w:id="4"/>
    </w:p>
    <w:p w14:paraId="05B8EBB6" w14:textId="77777777" w:rsidR="002665EA" w:rsidRDefault="002665EA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61677E76" w14:textId="2421ADE5" w:rsidR="005B6102" w:rsidRPr="002665EA" w:rsidRDefault="00000764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On arrive sur la fenêtre </w:t>
      </w:r>
      <w:r w:rsidR="005B6102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« </w:t>
      </w:r>
      <w:r w:rsidR="005B6102" w:rsidRPr="002665EA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t>Création de l’espace compte</w:t>
      </w:r>
      <w:r w:rsidR="005B6102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 ».</w:t>
      </w:r>
    </w:p>
    <w:p w14:paraId="3EEC4B9D" w14:textId="132D863D" w:rsidR="00BB50E1" w:rsidRPr="002665EA" w:rsidRDefault="00BB50E1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2665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E5299B" wp14:editId="31CCC8E4">
            <wp:extent cx="2357120" cy="208280"/>
            <wp:effectExtent l="0" t="0" r="5080" b="1270"/>
            <wp:docPr id="112133426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34260" name=""/>
                    <pic:cNvPicPr/>
                  </pic:nvPicPr>
                  <pic:blipFill rotWithShape="1">
                    <a:blip r:embed="rId15"/>
                    <a:srcRect l="3950" t="15000" r="4395" b="16667"/>
                    <a:stretch/>
                  </pic:blipFill>
                  <pic:spPr bwMode="auto">
                    <a:xfrm>
                      <a:off x="0" y="0"/>
                      <a:ext cx="2357120" cy="20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C2336" w14:textId="18439465" w:rsidR="005B6102" w:rsidRPr="002665EA" w:rsidRDefault="005B6102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On doit selectionné « </w:t>
      </w:r>
      <w:r w:rsidRPr="002665EA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t>Particulier</w:t>
      </w:r>
      <w:r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 » ou « </w:t>
      </w:r>
      <w:r w:rsidRPr="002665EA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t>Professionnel</w:t>
      </w:r>
      <w:r w:rsidR="0053428A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 »</w:t>
      </w:r>
      <w:r w:rsidR="000B5C9E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.</w:t>
      </w:r>
    </w:p>
    <w:p w14:paraId="0C5D865A" w14:textId="77777777" w:rsidR="00CB1957" w:rsidRPr="002665EA" w:rsidRDefault="00CB195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143DD6B3" w14:textId="77777777" w:rsidR="00CB1957" w:rsidRPr="002665EA" w:rsidRDefault="00CB195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0D664978" w14:textId="77777777" w:rsidR="00CB1957" w:rsidRPr="002665EA" w:rsidRDefault="00CB195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0249B4E4" w14:textId="77777777" w:rsidR="00CB1957" w:rsidRPr="002665EA" w:rsidRDefault="00CB195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040D4C13" w14:textId="77777777" w:rsidR="00844EDC" w:rsidRPr="002665EA" w:rsidRDefault="00844EDC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71AE6790" w14:textId="77777777" w:rsidR="00844EDC" w:rsidRPr="002665EA" w:rsidRDefault="00844EDC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74CD8644" w14:textId="77777777" w:rsidR="00844EDC" w:rsidRPr="002665EA" w:rsidRDefault="00844EDC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4FB79410" w14:textId="77777777" w:rsidR="00844EDC" w:rsidRPr="002665EA" w:rsidRDefault="00844EDC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40F1F280" w14:textId="77777777" w:rsidR="00844EDC" w:rsidRPr="002665EA" w:rsidRDefault="00844EDC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62BEA314" w14:textId="77777777" w:rsidR="00844EDC" w:rsidRPr="002665EA" w:rsidRDefault="00844EDC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2DFC42BF" w14:textId="77777777" w:rsidR="00844EDC" w:rsidRPr="002665EA" w:rsidRDefault="00844EDC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3750A4F5" w14:textId="77777777" w:rsidR="00844EDC" w:rsidRPr="002665EA" w:rsidRDefault="00844EDC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2B07633D" w14:textId="77777777" w:rsidR="00844EDC" w:rsidRPr="002665EA" w:rsidRDefault="00844EDC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6F0C9C15" w14:textId="77777777" w:rsidR="00CB1957" w:rsidRPr="002665EA" w:rsidRDefault="00CB195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352B3D23" w14:textId="77777777" w:rsidR="00CB1957" w:rsidRPr="002665EA" w:rsidRDefault="00CB195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4AEAFCAB" w14:textId="77777777" w:rsidR="00CB1957" w:rsidRPr="002665EA" w:rsidRDefault="00CB195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000F6728" w14:textId="77777777" w:rsidR="00CB1957" w:rsidRPr="002665EA" w:rsidRDefault="00CB195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7ACE4E40" w14:textId="77777777" w:rsidR="00CB1957" w:rsidRPr="002665EA" w:rsidRDefault="00CB195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3A84EA81" w14:textId="77777777" w:rsidR="00CB1957" w:rsidRPr="002665EA" w:rsidRDefault="00CB195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6793467F" w14:textId="77777777" w:rsidR="00CB1957" w:rsidRPr="002665EA" w:rsidRDefault="00CB195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7DB59F5A" w14:textId="77777777" w:rsidR="00CB1957" w:rsidRPr="002665EA" w:rsidRDefault="00CB195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4D69C9EB" w14:textId="77777777" w:rsidR="00CB1957" w:rsidRPr="002665EA" w:rsidRDefault="00CB195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0CD672C0" w14:textId="77777777" w:rsidR="00CB1957" w:rsidRPr="002665EA" w:rsidRDefault="00CB195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5977D8EC" w14:textId="77777777" w:rsidR="00844EDC" w:rsidRPr="002665EA" w:rsidRDefault="00844EDC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23B1CF50" w14:textId="77777777" w:rsidR="00116FFC" w:rsidRPr="002665EA" w:rsidRDefault="00116FFC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372954ED" w14:textId="4C254189" w:rsidR="00266D33" w:rsidRDefault="00106B5A" w:rsidP="004B354D">
      <w:pPr>
        <w:pStyle w:val="Titre2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bookmarkStart w:id="5" w:name="_Toc169998158"/>
      <w:r w:rsidRPr="002665EA">
        <w:rPr>
          <w:rFonts w:ascii="Times New Roman" w:hAnsi="Times New Roman" w:cs="Times New Roman"/>
          <w:noProof/>
          <w:sz w:val="24"/>
          <w:szCs w:val="24"/>
        </w:rPr>
        <w:t>Configuration des espaces</w:t>
      </w:r>
      <w:r w:rsidR="00CB1957" w:rsidRPr="002665E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266D33" w:rsidRPr="002665EA">
        <w:rPr>
          <w:rFonts w:ascii="Times New Roman" w:hAnsi="Times New Roman" w:cs="Times New Roman"/>
          <w:noProof/>
          <w:sz w:val="24"/>
          <w:szCs w:val="24"/>
        </w:rPr>
        <w:t>« </w:t>
      </w:r>
      <w:r w:rsidR="00CB1957" w:rsidRPr="002665EA">
        <w:rPr>
          <w:rFonts w:ascii="Times New Roman" w:hAnsi="Times New Roman" w:cs="Times New Roman"/>
          <w:noProof/>
          <w:sz w:val="24"/>
          <w:szCs w:val="24"/>
        </w:rPr>
        <w:t>Particulier</w:t>
      </w:r>
      <w:r w:rsidR="00266D33" w:rsidRPr="002665EA">
        <w:rPr>
          <w:rFonts w:ascii="Times New Roman" w:hAnsi="Times New Roman" w:cs="Times New Roman"/>
          <w:noProof/>
          <w:sz w:val="24"/>
          <w:szCs w:val="24"/>
        </w:rPr>
        <w:t> »</w:t>
      </w:r>
      <w:r w:rsidRPr="002665EA">
        <w:rPr>
          <w:rFonts w:ascii="Times New Roman" w:hAnsi="Times New Roman" w:cs="Times New Roman"/>
          <w:noProof/>
          <w:sz w:val="24"/>
          <w:szCs w:val="24"/>
        </w:rPr>
        <w:t xml:space="preserve"> ou </w:t>
      </w:r>
      <w:r w:rsidR="00266D33" w:rsidRPr="002665EA">
        <w:rPr>
          <w:rFonts w:ascii="Times New Roman" w:hAnsi="Times New Roman" w:cs="Times New Roman"/>
          <w:noProof/>
          <w:sz w:val="24"/>
          <w:szCs w:val="24"/>
        </w:rPr>
        <w:t>« </w:t>
      </w:r>
      <w:r w:rsidRPr="002665EA">
        <w:rPr>
          <w:rFonts w:ascii="Times New Roman" w:hAnsi="Times New Roman" w:cs="Times New Roman"/>
          <w:noProof/>
          <w:sz w:val="24"/>
          <w:szCs w:val="24"/>
        </w:rPr>
        <w:t>Professionnel</w:t>
      </w:r>
      <w:r w:rsidR="00266D33" w:rsidRPr="002665EA">
        <w:rPr>
          <w:rFonts w:ascii="Times New Roman" w:hAnsi="Times New Roman" w:cs="Times New Roman"/>
          <w:noProof/>
          <w:sz w:val="24"/>
          <w:szCs w:val="24"/>
        </w:rPr>
        <w:t> »</w:t>
      </w:r>
      <w:bookmarkEnd w:id="5"/>
    </w:p>
    <w:p w14:paraId="3499B054" w14:textId="77777777" w:rsidR="002665EA" w:rsidRPr="002665EA" w:rsidRDefault="002665EA" w:rsidP="002665EA"/>
    <w:p w14:paraId="257B0338" w14:textId="2287EA86" w:rsidR="00266D33" w:rsidRPr="002665EA" w:rsidRDefault="00266D33" w:rsidP="004B354D">
      <w:pPr>
        <w:pStyle w:val="Titre2"/>
        <w:numPr>
          <w:ilvl w:val="0"/>
          <w:numId w:val="1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6" w:name="_Toc169998159"/>
      <w:r w:rsidRPr="002665EA">
        <w:rPr>
          <w:rFonts w:ascii="Times New Roman" w:hAnsi="Times New Roman" w:cs="Times New Roman"/>
          <w:sz w:val="24"/>
          <w:szCs w:val="24"/>
        </w:rPr>
        <w:t>Espace Particulier</w:t>
      </w:r>
      <w:bookmarkEnd w:id="6"/>
    </w:p>
    <w:p w14:paraId="21B8CA30" w14:textId="77777777" w:rsidR="00CB1957" w:rsidRPr="002665EA" w:rsidRDefault="00CB195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62C4BAED" w14:textId="2DFAFF46" w:rsidR="00CB1957" w:rsidRPr="002665EA" w:rsidRDefault="00CB195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On sélectionne </w:t>
      </w:r>
      <w:r w:rsidR="00B71DE9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Particulier, il s’affiche cec</w:t>
      </w:r>
      <w:r w:rsidR="008266E2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i</w:t>
      </w:r>
      <w:r w:rsidR="00B71DE9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.</w:t>
      </w:r>
    </w:p>
    <w:p w14:paraId="202D1686" w14:textId="4A7CAB67" w:rsidR="00BB50E1" w:rsidRPr="002665EA" w:rsidRDefault="008266E2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2665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4D41FC" wp14:editId="7213F1A0">
            <wp:extent cx="3863494" cy="4033520"/>
            <wp:effectExtent l="0" t="0" r="3810" b="5080"/>
            <wp:docPr id="1631103185" name="Image 1" descr="Une image contenant texte, capture d’écran, document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03185" name="Image 1" descr="Une image contenant texte, capture d’écran, document, Polic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3248" cy="404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7F58" w14:textId="296DF9B3" w:rsidR="00E27C95" w:rsidRPr="002665EA" w:rsidRDefault="00E27C95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Il faut compléter les différentes</w:t>
      </w:r>
      <w:r w:rsidR="005E100A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</w:t>
      </w:r>
      <w:r w:rsidR="007B3C66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zones de saisies.</w:t>
      </w:r>
    </w:p>
    <w:p w14:paraId="70E850FB" w14:textId="28A08CDB" w:rsidR="007B3C66" w:rsidRPr="002665EA" w:rsidRDefault="00AE1179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Si</w:t>
      </w:r>
      <w:r w:rsidR="0069076E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on rencontre des zones de saisies avec</w:t>
      </w:r>
      <w:r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entre parenthèse</w:t>
      </w:r>
      <w:r w:rsidR="00877094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</w:t>
      </w:r>
      <w:r w:rsidR="0069076E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le mot </w:t>
      </w:r>
      <w:r w:rsidR="00877094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(Facultatif), cela signifie qu’il n’est pas obligatoire de </w:t>
      </w:r>
      <w:r w:rsidR="00B54386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compléter cette zone de saisie.</w:t>
      </w:r>
    </w:p>
    <w:p w14:paraId="559FC9CE" w14:textId="1903DA77" w:rsidR="00C82C5B" w:rsidRPr="002665EA" w:rsidRDefault="00C82C5B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Après, on clique sur </w:t>
      </w:r>
      <w:r w:rsidR="00C45002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le bouton « </w:t>
      </w:r>
      <w:r w:rsidR="00C45002" w:rsidRPr="002665EA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t>Valider</w:t>
      </w:r>
      <w:r w:rsidR="00C45002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 ».</w:t>
      </w:r>
    </w:p>
    <w:p w14:paraId="1F564434" w14:textId="5BEFAE9F" w:rsidR="00C45002" w:rsidRPr="002665EA" w:rsidRDefault="00C45002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Il s’affiche un récapitulatif des informations</w:t>
      </w:r>
      <w:r w:rsidR="00BE0DB7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entré</w:t>
      </w:r>
      <w:r w:rsidR="001D6A26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es</w:t>
      </w:r>
      <w:r w:rsidR="00BE0DB7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dans les zones de saisie.</w:t>
      </w:r>
    </w:p>
    <w:p w14:paraId="4BA392EB" w14:textId="5A69FB84" w:rsidR="00994273" w:rsidRPr="002665EA" w:rsidRDefault="001D6A26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2665E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53E479" wp14:editId="2C8C3D5F">
            <wp:extent cx="1314450" cy="1752601"/>
            <wp:effectExtent l="0" t="0" r="0" b="0"/>
            <wp:docPr id="2047386071" name="Image 1" descr="Une image contenant texte, capture d’écran, Polic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86071" name="Image 1" descr="Une image contenant texte, capture d’écran, Police, conception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26735" cy="176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B1C6" w14:textId="3B40D988" w:rsidR="00994273" w:rsidRPr="002665EA" w:rsidRDefault="008A2E60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2665E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840" behindDoc="1" locked="0" layoutInCell="1" allowOverlap="1" wp14:anchorId="40A77A00" wp14:editId="11BA494C">
            <wp:simplePos x="0" y="0"/>
            <wp:positionH relativeFrom="margin">
              <wp:align>center</wp:align>
            </wp:positionH>
            <wp:positionV relativeFrom="paragraph">
              <wp:posOffset>434975</wp:posOffset>
            </wp:positionV>
            <wp:extent cx="6807200" cy="3829050"/>
            <wp:effectExtent l="0" t="0" r="0" b="0"/>
            <wp:wrapTight wrapText="bothSides">
              <wp:wrapPolygon edited="0">
                <wp:start x="0" y="0"/>
                <wp:lineTo x="0" y="21493"/>
                <wp:lineTo x="21519" y="21493"/>
                <wp:lineTo x="21519" y="0"/>
                <wp:lineTo x="0" y="0"/>
              </wp:wrapPolygon>
            </wp:wrapTight>
            <wp:docPr id="1134676940" name="Image 1" descr="Une image contenant herbe, plein air, texte, bétai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76940" name="Image 1" descr="Une image contenant herbe, plein air, texte, bétail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5852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Après avoir cliqué sur </w:t>
      </w:r>
      <w:r w:rsidR="00994273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le bouton « </w:t>
      </w:r>
      <w:r w:rsidR="00994273" w:rsidRPr="002665EA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t>OK</w:t>
      </w:r>
      <w:r w:rsidR="00994273"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 », on arrive sur la page d’accueil de notre espace qu’on vient de créer.</w:t>
      </w:r>
    </w:p>
    <w:p w14:paraId="24F6C61B" w14:textId="439B6364" w:rsidR="00994273" w:rsidRPr="002665EA" w:rsidRDefault="00994273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4D801300" w14:textId="1D08645C" w:rsidR="00994273" w:rsidRPr="002665EA" w:rsidRDefault="00994273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7F459F42" w14:textId="77777777" w:rsidR="007157AF" w:rsidRPr="002665EA" w:rsidRDefault="007157AF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4B2A19FA" w14:textId="77777777" w:rsidR="007157AF" w:rsidRPr="002665EA" w:rsidRDefault="007157AF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31D30CF5" w14:textId="77777777" w:rsidR="007157AF" w:rsidRPr="002665EA" w:rsidRDefault="007157AF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3A21CC03" w14:textId="77777777" w:rsidR="007157AF" w:rsidRPr="002665EA" w:rsidRDefault="007157AF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5558D0C2" w14:textId="77777777" w:rsidR="007157AF" w:rsidRDefault="007157AF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231EC30E" w14:textId="77777777" w:rsidR="002665EA" w:rsidRPr="002665EA" w:rsidRDefault="002665EA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5125A16C" w14:textId="00AE8D2B" w:rsidR="007A4492" w:rsidRPr="002665EA" w:rsidRDefault="007A4492" w:rsidP="004B354D">
      <w:pPr>
        <w:pStyle w:val="Titre2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7" w:name="_Toc169998160"/>
      <w:r w:rsidRPr="002665EA">
        <w:rPr>
          <w:rFonts w:ascii="Times New Roman" w:hAnsi="Times New Roman" w:cs="Times New Roman"/>
          <w:sz w:val="24"/>
          <w:szCs w:val="24"/>
        </w:rPr>
        <w:lastRenderedPageBreak/>
        <w:t>Espace Professionnel</w:t>
      </w:r>
      <w:bookmarkEnd w:id="7"/>
    </w:p>
    <w:p w14:paraId="241811A8" w14:textId="77777777" w:rsidR="007157AF" w:rsidRPr="002665EA" w:rsidRDefault="007157AF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326F397A" w14:textId="1227417A" w:rsidR="004B726A" w:rsidRPr="002665EA" w:rsidRDefault="004B726A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On sélectionne </w:t>
      </w:r>
      <w:r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Professionnel</w:t>
      </w:r>
      <w:r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, il s’affiche ceci.</w:t>
      </w:r>
    </w:p>
    <w:p w14:paraId="51780E9B" w14:textId="093DE514" w:rsidR="004B726A" w:rsidRPr="002665EA" w:rsidRDefault="0023731C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2665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89E877" wp14:editId="2A991E10">
            <wp:extent cx="3073400" cy="4194283"/>
            <wp:effectExtent l="0" t="0" r="0" b="0"/>
            <wp:docPr id="1096958056" name="Image 1" descr="Une image contenant texte, capture d’écran, document, men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58056" name="Image 1" descr="Une image contenant texte, capture d’écran, document, menu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77141" cy="419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AC3E" w14:textId="77777777" w:rsidR="00C66397" w:rsidRPr="002665EA" w:rsidRDefault="00C6639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Il faut compléter les différentes zones de saisies.</w:t>
      </w:r>
    </w:p>
    <w:p w14:paraId="735FBE0D" w14:textId="77777777" w:rsidR="00C66397" w:rsidRPr="002665EA" w:rsidRDefault="00C6639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Après, on clique sur le bouton « </w:t>
      </w:r>
      <w:r w:rsidRPr="002665EA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t>Valider</w:t>
      </w:r>
      <w:r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 ».</w:t>
      </w:r>
    </w:p>
    <w:p w14:paraId="3B0AF52E" w14:textId="77777777" w:rsidR="00C66397" w:rsidRPr="002665EA" w:rsidRDefault="00C6639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Il s’affiche un récapitulatif des informations entrées dans les zones de saisie.</w:t>
      </w:r>
    </w:p>
    <w:p w14:paraId="0ACD6454" w14:textId="3F53BE25" w:rsidR="00DD2AA2" w:rsidRPr="002665EA" w:rsidRDefault="00B47FD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2665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B25A80" wp14:editId="63C2FEF5">
            <wp:extent cx="2846194" cy="2482850"/>
            <wp:effectExtent l="0" t="0" r="0" b="0"/>
            <wp:docPr id="1404010072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10072" name="Image 1" descr="Une image contenant texte, capture d’écran, Polic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54689" cy="249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4B34" w14:textId="77777777" w:rsidR="00211232" w:rsidRPr="002665EA" w:rsidRDefault="00211232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2665E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7936" behindDoc="1" locked="0" layoutInCell="1" allowOverlap="1" wp14:anchorId="1D4ADFC3" wp14:editId="3A4B0692">
            <wp:simplePos x="0" y="0"/>
            <wp:positionH relativeFrom="column">
              <wp:posOffset>-549275</wp:posOffset>
            </wp:positionH>
            <wp:positionV relativeFrom="paragraph">
              <wp:posOffset>454025</wp:posOffset>
            </wp:positionV>
            <wp:extent cx="6807200" cy="3829050"/>
            <wp:effectExtent l="0" t="0" r="0" b="0"/>
            <wp:wrapTight wrapText="bothSides">
              <wp:wrapPolygon edited="0">
                <wp:start x="0" y="0"/>
                <wp:lineTo x="0" y="21493"/>
                <wp:lineTo x="21519" y="21493"/>
                <wp:lineTo x="21519" y="0"/>
                <wp:lineTo x="0" y="0"/>
              </wp:wrapPolygon>
            </wp:wrapTight>
            <wp:docPr id="1453070016" name="Image 1" descr="Une image contenant herbe, plein air, texte, bétai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76940" name="Image 1" descr="Une image contenant herbe, plein air, texte, bétail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Après avoir cliqué sur le bouton « </w:t>
      </w:r>
      <w:r w:rsidRPr="002665EA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t>OK</w:t>
      </w:r>
      <w:r w:rsidRPr="002665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 », on arrive sur la page d’accueil de notre espace qu’on vient de créer.</w:t>
      </w:r>
    </w:p>
    <w:p w14:paraId="4DACA602" w14:textId="77777777" w:rsidR="00B47FD7" w:rsidRPr="002665EA" w:rsidRDefault="00B47FD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434A03AC" w14:textId="77777777" w:rsidR="00211232" w:rsidRPr="002665EA" w:rsidRDefault="00211232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6A4BBBCA" w14:textId="77777777" w:rsidR="00211232" w:rsidRPr="002665EA" w:rsidRDefault="00211232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0065A05C" w14:textId="77777777" w:rsidR="002A33E7" w:rsidRPr="002665EA" w:rsidRDefault="002A33E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1B8AF96D" w14:textId="77777777" w:rsidR="002A33E7" w:rsidRPr="002665EA" w:rsidRDefault="002A33E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466E3EDB" w14:textId="77777777" w:rsidR="002A33E7" w:rsidRPr="002665EA" w:rsidRDefault="002A33E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2C02B605" w14:textId="77777777" w:rsidR="00BD77C7" w:rsidRPr="002665EA" w:rsidRDefault="00BD77C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4C00BD11" w14:textId="77777777" w:rsidR="00BD77C7" w:rsidRPr="002665EA" w:rsidRDefault="00BD77C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72A4EC9B" w14:textId="77777777" w:rsidR="00BD77C7" w:rsidRPr="002665EA" w:rsidRDefault="00BD77C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31BB900B" w14:textId="77777777" w:rsidR="00BD77C7" w:rsidRPr="002665EA" w:rsidRDefault="00BD77C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0C6BF015" w14:textId="77777777" w:rsidR="00BD77C7" w:rsidRPr="002665EA" w:rsidRDefault="00BD77C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4962D4B7" w14:textId="77777777" w:rsidR="00BD77C7" w:rsidRPr="002665EA" w:rsidRDefault="00BD77C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3501548A" w14:textId="77777777" w:rsidR="00BD77C7" w:rsidRPr="002665EA" w:rsidRDefault="00BD77C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330C3D10" w14:textId="77777777" w:rsidR="00BD77C7" w:rsidRPr="002665EA" w:rsidRDefault="00BD77C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54C853AA" w14:textId="77777777" w:rsidR="00BD77C7" w:rsidRPr="002665EA" w:rsidRDefault="00BD77C7" w:rsidP="004B354D">
      <w:pPr>
        <w:spacing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4B87DF16" w14:textId="4E87755B" w:rsidR="00BD77C7" w:rsidRPr="002665EA" w:rsidRDefault="00BD77C7" w:rsidP="004B354D">
      <w:pPr>
        <w:pStyle w:val="Titre2"/>
        <w:numPr>
          <w:ilvl w:val="0"/>
          <w:numId w:val="14"/>
        </w:numPr>
        <w:spacing w:line="240" w:lineRule="auto"/>
        <w:rPr>
          <w:rStyle w:val="lev"/>
          <w:rFonts w:ascii="Times New Roman" w:hAnsi="Times New Roman" w:cs="Times New Roman"/>
          <w:sz w:val="24"/>
          <w:szCs w:val="24"/>
        </w:rPr>
      </w:pPr>
      <w:bookmarkStart w:id="8" w:name="_Toc169998161"/>
      <w:r w:rsidRPr="002665EA">
        <w:rPr>
          <w:rStyle w:val="lev"/>
          <w:rFonts w:ascii="Times New Roman" w:hAnsi="Times New Roman" w:cs="Times New Roman"/>
          <w:sz w:val="24"/>
          <w:szCs w:val="24"/>
        </w:rPr>
        <w:lastRenderedPageBreak/>
        <w:t>Connexion à son compte</w:t>
      </w:r>
      <w:bookmarkEnd w:id="8"/>
    </w:p>
    <w:p w14:paraId="49AEBBC7" w14:textId="77777777" w:rsidR="00BD77C7" w:rsidRPr="002665EA" w:rsidRDefault="00BD77C7" w:rsidP="004B354D">
      <w:pPr>
        <w:rPr>
          <w:rFonts w:ascii="Times New Roman" w:hAnsi="Times New Roman" w:cs="Times New Roman"/>
          <w:sz w:val="24"/>
          <w:szCs w:val="24"/>
        </w:rPr>
      </w:pPr>
    </w:p>
    <w:p w14:paraId="6D4DFCCD" w14:textId="4A661660" w:rsidR="00C573CF" w:rsidRPr="002665EA" w:rsidRDefault="00473EA0" w:rsidP="004B354D">
      <w:pPr>
        <w:rPr>
          <w:rFonts w:ascii="Times New Roman" w:hAnsi="Times New Roman" w:cs="Times New Roman"/>
          <w:sz w:val="24"/>
          <w:szCs w:val="24"/>
        </w:rPr>
      </w:pPr>
      <w:r w:rsidRPr="002665E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1" locked="0" layoutInCell="1" allowOverlap="1" wp14:anchorId="0C815F81" wp14:editId="15B69285">
            <wp:simplePos x="0" y="0"/>
            <wp:positionH relativeFrom="column">
              <wp:posOffset>-565150</wp:posOffset>
            </wp:positionH>
            <wp:positionV relativeFrom="page">
              <wp:posOffset>1835150</wp:posOffset>
            </wp:positionV>
            <wp:extent cx="6908800" cy="3886200"/>
            <wp:effectExtent l="0" t="0" r="6350" b="0"/>
            <wp:wrapTight wrapText="bothSides">
              <wp:wrapPolygon edited="0">
                <wp:start x="0" y="0"/>
                <wp:lineTo x="0" y="21494"/>
                <wp:lineTo x="21560" y="21494"/>
                <wp:lineTo x="21560" y="0"/>
                <wp:lineTo x="0" y="0"/>
              </wp:wrapPolygon>
            </wp:wrapTight>
            <wp:docPr id="1244735639" name="Image 1" descr="Une image contenant herbe, plein air, mammifère, pâtur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34280" name="Image 1" descr="Une image contenant herbe, plein air, mammifère, pâturag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73CF" w:rsidRPr="002665EA">
        <w:rPr>
          <w:rFonts w:ascii="Times New Roman" w:hAnsi="Times New Roman" w:cs="Times New Roman"/>
          <w:sz w:val="24"/>
          <w:szCs w:val="24"/>
        </w:rPr>
        <w:t>Pour se connecter à notre compte, on doit se trouver sur cette page.</w:t>
      </w:r>
    </w:p>
    <w:p w14:paraId="4EBCA6AB" w14:textId="387AADBF" w:rsidR="00C573CF" w:rsidRPr="002665EA" w:rsidRDefault="00C573CF" w:rsidP="004B354D">
      <w:pPr>
        <w:rPr>
          <w:rFonts w:ascii="Times New Roman" w:hAnsi="Times New Roman" w:cs="Times New Roman"/>
          <w:sz w:val="24"/>
          <w:szCs w:val="24"/>
        </w:rPr>
      </w:pPr>
      <w:r w:rsidRPr="002665EA">
        <w:rPr>
          <w:rFonts w:ascii="Times New Roman" w:hAnsi="Times New Roman" w:cs="Times New Roman"/>
          <w:sz w:val="24"/>
          <w:szCs w:val="24"/>
        </w:rPr>
        <w:t>Puis on clique sur le bouton « </w:t>
      </w:r>
      <w:r w:rsidRPr="002665EA">
        <w:rPr>
          <w:rFonts w:ascii="Times New Roman" w:hAnsi="Times New Roman" w:cs="Times New Roman"/>
          <w:b/>
          <w:bCs/>
          <w:sz w:val="24"/>
          <w:szCs w:val="24"/>
        </w:rPr>
        <w:t>Connexion</w:t>
      </w:r>
      <w:r w:rsidRPr="002665EA">
        <w:rPr>
          <w:rFonts w:ascii="Times New Roman" w:hAnsi="Times New Roman" w:cs="Times New Roman"/>
          <w:sz w:val="24"/>
          <w:szCs w:val="24"/>
        </w:rPr>
        <w:t> ».</w:t>
      </w:r>
    </w:p>
    <w:p w14:paraId="44BD9A04" w14:textId="6754D988" w:rsidR="006A6AB3" w:rsidRPr="002665EA" w:rsidRDefault="00C573CF" w:rsidP="004B354D">
      <w:pPr>
        <w:rPr>
          <w:rFonts w:ascii="Times New Roman" w:hAnsi="Times New Roman" w:cs="Times New Roman"/>
          <w:sz w:val="24"/>
          <w:szCs w:val="24"/>
        </w:rPr>
      </w:pPr>
      <w:r w:rsidRPr="002665EA">
        <w:rPr>
          <w:rFonts w:ascii="Times New Roman" w:hAnsi="Times New Roman" w:cs="Times New Roman"/>
          <w:sz w:val="24"/>
          <w:szCs w:val="24"/>
        </w:rPr>
        <w:t>On arrive sur une page qui affiche ce formulaire.</w:t>
      </w:r>
    </w:p>
    <w:p w14:paraId="0F720CC8" w14:textId="47FE75D4" w:rsidR="00BD77C7" w:rsidRPr="002665EA" w:rsidRDefault="006A6AB3" w:rsidP="004B354D">
      <w:pPr>
        <w:rPr>
          <w:rFonts w:ascii="Times New Roman" w:hAnsi="Times New Roman" w:cs="Times New Roman"/>
          <w:sz w:val="24"/>
          <w:szCs w:val="24"/>
        </w:rPr>
      </w:pPr>
      <w:r w:rsidRPr="002665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FB154B" wp14:editId="5B8906CD">
            <wp:extent cx="2692958" cy="1054100"/>
            <wp:effectExtent l="0" t="0" r="0" b="0"/>
            <wp:docPr id="1240651938" name="Image 1" descr="Une image contenant texte, capture d’écran, Rectangl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51938" name="Image 1" descr="Une image contenant texte, capture d’écran, Rectangle, conception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6159" cy="105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925D" w14:textId="35B63144" w:rsidR="000C064A" w:rsidRPr="002665EA" w:rsidRDefault="000C064A" w:rsidP="004B354D">
      <w:pPr>
        <w:rPr>
          <w:rFonts w:ascii="Times New Roman" w:hAnsi="Times New Roman" w:cs="Times New Roman"/>
          <w:sz w:val="24"/>
          <w:szCs w:val="24"/>
        </w:rPr>
      </w:pPr>
      <w:r w:rsidRPr="002665EA">
        <w:rPr>
          <w:rFonts w:ascii="Times New Roman" w:hAnsi="Times New Roman" w:cs="Times New Roman"/>
          <w:sz w:val="24"/>
          <w:szCs w:val="24"/>
        </w:rPr>
        <w:t xml:space="preserve">L’identifiant est </w:t>
      </w:r>
      <w:r w:rsidR="00C36245" w:rsidRPr="002665EA">
        <w:rPr>
          <w:rFonts w:ascii="Times New Roman" w:hAnsi="Times New Roman" w:cs="Times New Roman"/>
          <w:sz w:val="24"/>
          <w:szCs w:val="24"/>
        </w:rPr>
        <w:t xml:space="preserve">ce qui a été créé à la création des identifiants de connexion du </w:t>
      </w:r>
      <w:r w:rsidR="00522A33" w:rsidRPr="002665EA">
        <w:rPr>
          <w:rFonts w:ascii="Times New Roman" w:hAnsi="Times New Roman" w:cs="Times New Roman"/>
          <w:sz w:val="24"/>
          <w:szCs w:val="24"/>
        </w:rPr>
        <w:t>compte.</w:t>
      </w:r>
    </w:p>
    <w:p w14:paraId="61AC24FE" w14:textId="4EE8B8F8" w:rsidR="00522A33" w:rsidRPr="002665EA" w:rsidRDefault="00522A33" w:rsidP="004B354D">
      <w:pPr>
        <w:rPr>
          <w:rFonts w:ascii="Times New Roman" w:hAnsi="Times New Roman" w:cs="Times New Roman"/>
          <w:sz w:val="24"/>
          <w:szCs w:val="24"/>
        </w:rPr>
      </w:pPr>
      <w:r w:rsidRPr="002665EA">
        <w:rPr>
          <w:rFonts w:ascii="Times New Roman" w:hAnsi="Times New Roman" w:cs="Times New Roman"/>
          <w:sz w:val="24"/>
          <w:szCs w:val="24"/>
        </w:rPr>
        <w:t>Pour le mot de passe, c’est celui qu’on définit à la création de son compte.</w:t>
      </w:r>
    </w:p>
    <w:p w14:paraId="4AE0D3CB" w14:textId="39212B4A" w:rsidR="00650E14" w:rsidRPr="002665EA" w:rsidRDefault="00650E14" w:rsidP="004B354D">
      <w:pPr>
        <w:rPr>
          <w:rFonts w:ascii="Times New Roman" w:hAnsi="Times New Roman" w:cs="Times New Roman"/>
          <w:sz w:val="24"/>
          <w:szCs w:val="24"/>
        </w:rPr>
      </w:pPr>
      <w:r w:rsidRPr="002665EA">
        <w:rPr>
          <w:rFonts w:ascii="Times New Roman" w:hAnsi="Times New Roman" w:cs="Times New Roman"/>
          <w:sz w:val="24"/>
          <w:szCs w:val="24"/>
        </w:rPr>
        <w:t xml:space="preserve">Après avoir cliqué sur le bouton « </w:t>
      </w:r>
      <w:r w:rsidRPr="002665EA">
        <w:rPr>
          <w:rFonts w:ascii="Times New Roman" w:hAnsi="Times New Roman" w:cs="Times New Roman"/>
          <w:b/>
          <w:bCs/>
          <w:sz w:val="24"/>
          <w:szCs w:val="24"/>
        </w:rPr>
        <w:t>Connexion</w:t>
      </w:r>
      <w:r w:rsidRPr="002665EA">
        <w:rPr>
          <w:rFonts w:ascii="Times New Roman" w:hAnsi="Times New Roman" w:cs="Times New Roman"/>
          <w:sz w:val="24"/>
          <w:szCs w:val="24"/>
        </w:rPr>
        <w:t xml:space="preserve"> », un popup apparaît en fonction de si les informations de connexion sont correctes, on voit ce popup.</w:t>
      </w:r>
    </w:p>
    <w:p w14:paraId="4DB25884" w14:textId="48867F63" w:rsidR="00650E14" w:rsidRPr="002665EA" w:rsidRDefault="00650E14" w:rsidP="004B354D">
      <w:pPr>
        <w:rPr>
          <w:rFonts w:ascii="Times New Roman" w:hAnsi="Times New Roman" w:cs="Times New Roman"/>
          <w:sz w:val="24"/>
          <w:szCs w:val="24"/>
        </w:rPr>
      </w:pPr>
      <w:r w:rsidRPr="002665E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92032" behindDoc="1" locked="0" layoutInCell="1" allowOverlap="1" wp14:anchorId="275519A9" wp14:editId="3DDCDD4D">
            <wp:simplePos x="0" y="0"/>
            <wp:positionH relativeFrom="column">
              <wp:posOffset>44450</wp:posOffset>
            </wp:positionH>
            <wp:positionV relativeFrom="paragraph">
              <wp:posOffset>6985</wp:posOffset>
            </wp:positionV>
            <wp:extent cx="1981200" cy="1143000"/>
            <wp:effectExtent l="0" t="0" r="0" b="0"/>
            <wp:wrapTight wrapText="bothSides">
              <wp:wrapPolygon edited="0">
                <wp:start x="0" y="0"/>
                <wp:lineTo x="0" y="21240"/>
                <wp:lineTo x="21392" y="21240"/>
                <wp:lineTo x="21392" y="0"/>
                <wp:lineTo x="0" y="0"/>
              </wp:wrapPolygon>
            </wp:wrapTight>
            <wp:docPr id="1895637841" name="Image 1" descr="Une image contenant texte, capture d’écran, Police,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37841" name="Image 1" descr="Une image contenant texte, capture d’écran, Police, Rectangl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AB157E" w14:textId="792F72B6" w:rsidR="008777B2" w:rsidRPr="002665EA" w:rsidRDefault="008777B2" w:rsidP="004B354D">
      <w:pPr>
        <w:rPr>
          <w:rFonts w:ascii="Times New Roman" w:hAnsi="Times New Roman" w:cs="Times New Roman"/>
          <w:sz w:val="24"/>
          <w:szCs w:val="24"/>
        </w:rPr>
      </w:pPr>
    </w:p>
    <w:p w14:paraId="7807F087" w14:textId="77777777" w:rsidR="00650E14" w:rsidRPr="002665EA" w:rsidRDefault="00650E14" w:rsidP="004B354D">
      <w:pPr>
        <w:rPr>
          <w:rFonts w:ascii="Times New Roman" w:hAnsi="Times New Roman" w:cs="Times New Roman"/>
          <w:sz w:val="24"/>
          <w:szCs w:val="24"/>
        </w:rPr>
      </w:pPr>
    </w:p>
    <w:p w14:paraId="26F3F9E8" w14:textId="77777777" w:rsidR="00650E14" w:rsidRPr="002665EA" w:rsidRDefault="00650E14" w:rsidP="004B354D">
      <w:pPr>
        <w:rPr>
          <w:rFonts w:ascii="Times New Roman" w:hAnsi="Times New Roman" w:cs="Times New Roman"/>
          <w:sz w:val="24"/>
          <w:szCs w:val="24"/>
        </w:rPr>
      </w:pPr>
    </w:p>
    <w:p w14:paraId="4DDC2A53" w14:textId="1AB99528" w:rsidR="008777B2" w:rsidRPr="002665EA" w:rsidRDefault="008777B2" w:rsidP="004B354D">
      <w:pPr>
        <w:rPr>
          <w:rFonts w:ascii="Times New Roman" w:hAnsi="Times New Roman" w:cs="Times New Roman"/>
          <w:sz w:val="24"/>
          <w:szCs w:val="24"/>
        </w:rPr>
      </w:pPr>
      <w:r w:rsidRPr="002665EA">
        <w:rPr>
          <w:rFonts w:ascii="Times New Roman" w:hAnsi="Times New Roman" w:cs="Times New Roman"/>
          <w:sz w:val="24"/>
          <w:szCs w:val="24"/>
        </w:rPr>
        <w:t xml:space="preserve">Si ça ne fonctionne pas, on a </w:t>
      </w:r>
      <w:r w:rsidR="00165BF5" w:rsidRPr="002665EA">
        <w:rPr>
          <w:rFonts w:ascii="Times New Roman" w:hAnsi="Times New Roman" w:cs="Times New Roman"/>
          <w:sz w:val="24"/>
          <w:szCs w:val="24"/>
        </w:rPr>
        <w:t>ce popup qui affiche ce</w:t>
      </w:r>
      <w:r w:rsidRPr="002665EA">
        <w:rPr>
          <w:rFonts w:ascii="Times New Roman" w:hAnsi="Times New Roman" w:cs="Times New Roman"/>
          <w:sz w:val="24"/>
          <w:szCs w:val="24"/>
        </w:rPr>
        <w:t xml:space="preserve"> message d’erreur.</w:t>
      </w:r>
    </w:p>
    <w:p w14:paraId="06770ED6" w14:textId="30646A11" w:rsidR="003F3670" w:rsidRPr="002665EA" w:rsidRDefault="009F165D" w:rsidP="004B354D">
      <w:pPr>
        <w:rPr>
          <w:rFonts w:ascii="Times New Roman" w:hAnsi="Times New Roman" w:cs="Times New Roman"/>
          <w:sz w:val="24"/>
          <w:szCs w:val="24"/>
        </w:rPr>
      </w:pPr>
      <w:r w:rsidRPr="002665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BE548D" wp14:editId="604093CE">
            <wp:extent cx="2505057" cy="920750"/>
            <wp:effectExtent l="0" t="0" r="0" b="0"/>
            <wp:docPr id="50618674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8674" name="Image 1" descr="Une image contenant texte, capture d’écran, Police, ligne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0832" cy="92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76B6" w14:textId="5AA70E37" w:rsidR="00650E14" w:rsidRPr="002665EA" w:rsidRDefault="000C723B" w:rsidP="004B354D">
      <w:pPr>
        <w:rPr>
          <w:rFonts w:ascii="Times New Roman" w:hAnsi="Times New Roman" w:cs="Times New Roman"/>
          <w:sz w:val="24"/>
          <w:szCs w:val="24"/>
        </w:rPr>
      </w:pPr>
      <w:r w:rsidRPr="002665EA">
        <w:rPr>
          <w:rFonts w:ascii="Times New Roman" w:hAnsi="Times New Roman" w:cs="Times New Roman"/>
          <w:sz w:val="24"/>
          <w:szCs w:val="24"/>
        </w:rPr>
        <w:t>Si on a ce popup, ça signifie qu’on s’est soit trompés sur l’identifiant ou le mot de passe ou les 2.</w:t>
      </w:r>
    </w:p>
    <w:p w14:paraId="47B32A10" w14:textId="77777777" w:rsidR="00650E14" w:rsidRPr="002665EA" w:rsidRDefault="00650E14" w:rsidP="004B354D">
      <w:pPr>
        <w:rPr>
          <w:rFonts w:ascii="Times New Roman" w:hAnsi="Times New Roman" w:cs="Times New Roman"/>
          <w:sz w:val="24"/>
          <w:szCs w:val="24"/>
        </w:rPr>
      </w:pPr>
    </w:p>
    <w:p w14:paraId="1D277947" w14:textId="77777777" w:rsidR="00650E14" w:rsidRPr="002665EA" w:rsidRDefault="00650E14" w:rsidP="004B354D">
      <w:pPr>
        <w:rPr>
          <w:rFonts w:ascii="Times New Roman" w:hAnsi="Times New Roman" w:cs="Times New Roman"/>
          <w:sz w:val="24"/>
          <w:szCs w:val="24"/>
        </w:rPr>
      </w:pPr>
    </w:p>
    <w:p w14:paraId="3CB437DD" w14:textId="77777777" w:rsidR="00650E14" w:rsidRPr="002665EA" w:rsidRDefault="00650E14" w:rsidP="004B354D">
      <w:pPr>
        <w:rPr>
          <w:rFonts w:ascii="Times New Roman" w:hAnsi="Times New Roman" w:cs="Times New Roman"/>
          <w:sz w:val="24"/>
          <w:szCs w:val="24"/>
        </w:rPr>
      </w:pPr>
    </w:p>
    <w:p w14:paraId="0B085750" w14:textId="77777777" w:rsidR="00650E14" w:rsidRPr="002665EA" w:rsidRDefault="00650E14" w:rsidP="004B354D">
      <w:pPr>
        <w:rPr>
          <w:rFonts w:ascii="Times New Roman" w:hAnsi="Times New Roman" w:cs="Times New Roman"/>
          <w:sz w:val="24"/>
          <w:szCs w:val="24"/>
        </w:rPr>
      </w:pPr>
    </w:p>
    <w:p w14:paraId="56BBED6B" w14:textId="77777777" w:rsidR="00650E14" w:rsidRPr="002665EA" w:rsidRDefault="00650E14" w:rsidP="004B354D">
      <w:pPr>
        <w:rPr>
          <w:rFonts w:ascii="Times New Roman" w:hAnsi="Times New Roman" w:cs="Times New Roman"/>
          <w:sz w:val="24"/>
          <w:szCs w:val="24"/>
        </w:rPr>
      </w:pPr>
    </w:p>
    <w:p w14:paraId="69731E61" w14:textId="77777777" w:rsidR="00650E14" w:rsidRPr="002665EA" w:rsidRDefault="00650E14" w:rsidP="004B354D">
      <w:pPr>
        <w:rPr>
          <w:rFonts w:ascii="Times New Roman" w:hAnsi="Times New Roman" w:cs="Times New Roman"/>
          <w:sz w:val="24"/>
          <w:szCs w:val="24"/>
        </w:rPr>
      </w:pPr>
    </w:p>
    <w:p w14:paraId="3505CA57" w14:textId="77777777" w:rsidR="00650E14" w:rsidRPr="002665EA" w:rsidRDefault="00650E14" w:rsidP="004B354D">
      <w:pPr>
        <w:rPr>
          <w:rFonts w:ascii="Times New Roman" w:hAnsi="Times New Roman" w:cs="Times New Roman"/>
          <w:sz w:val="24"/>
          <w:szCs w:val="24"/>
        </w:rPr>
      </w:pPr>
    </w:p>
    <w:p w14:paraId="659DAC3C" w14:textId="77777777" w:rsidR="00650E14" w:rsidRPr="002665EA" w:rsidRDefault="00650E14" w:rsidP="004B354D">
      <w:pPr>
        <w:rPr>
          <w:rFonts w:ascii="Times New Roman" w:hAnsi="Times New Roman" w:cs="Times New Roman"/>
          <w:sz w:val="24"/>
          <w:szCs w:val="24"/>
        </w:rPr>
      </w:pPr>
    </w:p>
    <w:p w14:paraId="361996A1" w14:textId="77777777" w:rsidR="00650E14" w:rsidRPr="002665EA" w:rsidRDefault="00650E14" w:rsidP="004B354D">
      <w:pPr>
        <w:rPr>
          <w:rFonts w:ascii="Times New Roman" w:hAnsi="Times New Roman" w:cs="Times New Roman"/>
          <w:sz w:val="24"/>
          <w:szCs w:val="24"/>
        </w:rPr>
      </w:pPr>
    </w:p>
    <w:p w14:paraId="38852DB6" w14:textId="77777777" w:rsidR="00650E14" w:rsidRPr="002665EA" w:rsidRDefault="00650E14" w:rsidP="004B354D">
      <w:pPr>
        <w:rPr>
          <w:rFonts w:ascii="Times New Roman" w:hAnsi="Times New Roman" w:cs="Times New Roman"/>
          <w:sz w:val="24"/>
          <w:szCs w:val="24"/>
        </w:rPr>
      </w:pPr>
    </w:p>
    <w:p w14:paraId="3202EDDE" w14:textId="77777777" w:rsidR="00650E14" w:rsidRPr="002665EA" w:rsidRDefault="00650E14" w:rsidP="004B354D">
      <w:pPr>
        <w:rPr>
          <w:rFonts w:ascii="Times New Roman" w:hAnsi="Times New Roman" w:cs="Times New Roman"/>
          <w:sz w:val="24"/>
          <w:szCs w:val="24"/>
        </w:rPr>
      </w:pPr>
    </w:p>
    <w:p w14:paraId="13490BB5" w14:textId="77777777" w:rsidR="00650E14" w:rsidRPr="002665EA" w:rsidRDefault="00650E14" w:rsidP="004B354D">
      <w:pPr>
        <w:rPr>
          <w:rFonts w:ascii="Times New Roman" w:hAnsi="Times New Roman" w:cs="Times New Roman"/>
          <w:sz w:val="24"/>
          <w:szCs w:val="24"/>
        </w:rPr>
      </w:pPr>
    </w:p>
    <w:p w14:paraId="2852335E" w14:textId="77777777" w:rsidR="00650E14" w:rsidRPr="002665EA" w:rsidRDefault="00650E14" w:rsidP="004B354D">
      <w:pPr>
        <w:rPr>
          <w:rFonts w:ascii="Times New Roman" w:hAnsi="Times New Roman" w:cs="Times New Roman"/>
          <w:sz w:val="24"/>
          <w:szCs w:val="24"/>
        </w:rPr>
      </w:pPr>
    </w:p>
    <w:p w14:paraId="5411CE59" w14:textId="77777777" w:rsidR="00650E14" w:rsidRPr="002665EA" w:rsidRDefault="00650E14" w:rsidP="004B354D">
      <w:pPr>
        <w:rPr>
          <w:rFonts w:ascii="Times New Roman" w:hAnsi="Times New Roman" w:cs="Times New Roman"/>
          <w:sz w:val="24"/>
          <w:szCs w:val="24"/>
        </w:rPr>
      </w:pPr>
    </w:p>
    <w:p w14:paraId="2EBF238E" w14:textId="77777777" w:rsidR="00650E14" w:rsidRPr="002665EA" w:rsidRDefault="00650E14" w:rsidP="004B354D">
      <w:pPr>
        <w:rPr>
          <w:rFonts w:ascii="Times New Roman" w:hAnsi="Times New Roman" w:cs="Times New Roman"/>
          <w:sz w:val="24"/>
          <w:szCs w:val="24"/>
        </w:rPr>
      </w:pPr>
    </w:p>
    <w:p w14:paraId="05D2910F" w14:textId="77777777" w:rsidR="00522A33" w:rsidRPr="002665EA" w:rsidRDefault="00522A33" w:rsidP="004B354D">
      <w:pPr>
        <w:rPr>
          <w:rFonts w:ascii="Times New Roman" w:hAnsi="Times New Roman" w:cs="Times New Roman"/>
          <w:sz w:val="24"/>
          <w:szCs w:val="24"/>
        </w:rPr>
      </w:pPr>
    </w:p>
    <w:p w14:paraId="687B2900" w14:textId="77777777" w:rsidR="009F165D" w:rsidRPr="002665EA" w:rsidRDefault="009F165D" w:rsidP="004B354D">
      <w:pPr>
        <w:rPr>
          <w:rFonts w:ascii="Times New Roman" w:hAnsi="Times New Roman" w:cs="Times New Roman"/>
          <w:sz w:val="24"/>
          <w:szCs w:val="24"/>
        </w:rPr>
      </w:pPr>
    </w:p>
    <w:p w14:paraId="0861DA9B" w14:textId="2084AB88" w:rsidR="009D1C3D" w:rsidRPr="002665EA" w:rsidRDefault="00751AA2" w:rsidP="004B354D">
      <w:pPr>
        <w:pStyle w:val="Titre2"/>
        <w:numPr>
          <w:ilvl w:val="0"/>
          <w:numId w:val="14"/>
        </w:numPr>
        <w:spacing w:line="240" w:lineRule="auto"/>
        <w:rPr>
          <w:rStyle w:val="lev"/>
          <w:rFonts w:ascii="Times New Roman" w:hAnsi="Times New Roman" w:cs="Times New Roman"/>
          <w:sz w:val="24"/>
          <w:szCs w:val="24"/>
        </w:rPr>
      </w:pPr>
      <w:bookmarkStart w:id="9" w:name="_Toc169998162"/>
      <w:r w:rsidRPr="002665EA">
        <w:rPr>
          <w:rStyle w:val="lev"/>
          <w:rFonts w:ascii="Times New Roman" w:hAnsi="Times New Roman" w:cs="Times New Roman"/>
          <w:sz w:val="24"/>
          <w:szCs w:val="24"/>
        </w:rPr>
        <w:lastRenderedPageBreak/>
        <w:t xml:space="preserve">Déconnexion </w:t>
      </w:r>
      <w:r w:rsidR="009D1C3D" w:rsidRPr="002665EA">
        <w:rPr>
          <w:rStyle w:val="lev"/>
          <w:rFonts w:ascii="Times New Roman" w:hAnsi="Times New Roman" w:cs="Times New Roman"/>
          <w:sz w:val="24"/>
          <w:szCs w:val="24"/>
        </w:rPr>
        <w:t>du compte</w:t>
      </w:r>
      <w:bookmarkEnd w:id="9"/>
    </w:p>
    <w:p w14:paraId="75243067" w14:textId="379EFAD4" w:rsidR="009D1C3D" w:rsidRPr="002665EA" w:rsidRDefault="009D1C3D" w:rsidP="004B354D">
      <w:pPr>
        <w:rPr>
          <w:rFonts w:ascii="Times New Roman" w:hAnsi="Times New Roman" w:cs="Times New Roman"/>
          <w:sz w:val="24"/>
          <w:szCs w:val="24"/>
        </w:rPr>
      </w:pPr>
    </w:p>
    <w:p w14:paraId="2769EAB2" w14:textId="6202BA6D" w:rsidR="00751AA2" w:rsidRPr="002665EA" w:rsidRDefault="00751AA2" w:rsidP="004B354D">
      <w:pPr>
        <w:rPr>
          <w:rFonts w:ascii="Times New Roman" w:hAnsi="Times New Roman" w:cs="Times New Roman"/>
          <w:sz w:val="24"/>
          <w:szCs w:val="24"/>
        </w:rPr>
      </w:pPr>
      <w:r w:rsidRPr="002665EA">
        <w:rPr>
          <w:rFonts w:ascii="Times New Roman" w:hAnsi="Times New Roman" w:cs="Times New Roman"/>
          <w:sz w:val="24"/>
          <w:szCs w:val="24"/>
        </w:rPr>
        <w:t xml:space="preserve">Lorsqu’on se déconnecte, </w:t>
      </w:r>
      <w:r w:rsidR="00CB0E9B" w:rsidRPr="002665EA">
        <w:rPr>
          <w:rFonts w:ascii="Times New Roman" w:hAnsi="Times New Roman" w:cs="Times New Roman"/>
          <w:sz w:val="24"/>
          <w:szCs w:val="24"/>
        </w:rPr>
        <w:t>on a ce popup avec ce message.</w:t>
      </w:r>
    </w:p>
    <w:p w14:paraId="7E5892E9" w14:textId="1FABC9E3" w:rsidR="008E21DE" w:rsidRPr="002665EA" w:rsidRDefault="00CB0E9B" w:rsidP="004B354D">
      <w:pPr>
        <w:rPr>
          <w:rFonts w:ascii="Times New Roman" w:hAnsi="Times New Roman" w:cs="Times New Roman"/>
          <w:sz w:val="24"/>
          <w:szCs w:val="24"/>
        </w:rPr>
      </w:pPr>
      <w:r w:rsidRPr="002665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FB3751" wp14:editId="165C2FE7">
            <wp:extent cx="2514600" cy="974493"/>
            <wp:effectExtent l="0" t="0" r="0" b="0"/>
            <wp:docPr id="1523311718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11718" name="Image 1" descr="Une image contenant texte, capture d’écran, Polic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4033" cy="97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D84F" w14:textId="50F974B8" w:rsidR="008E21DE" w:rsidRPr="002665EA" w:rsidRDefault="00473EA0" w:rsidP="004B354D">
      <w:pPr>
        <w:rPr>
          <w:rFonts w:ascii="Times New Roman" w:hAnsi="Times New Roman" w:cs="Times New Roman"/>
          <w:sz w:val="24"/>
          <w:szCs w:val="24"/>
        </w:rPr>
      </w:pPr>
      <w:r w:rsidRPr="002665E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5104" behindDoc="1" locked="0" layoutInCell="1" allowOverlap="1" wp14:anchorId="6AA81DB8" wp14:editId="146E706D">
            <wp:simplePos x="0" y="0"/>
            <wp:positionH relativeFrom="margin">
              <wp:posOffset>-603250</wp:posOffset>
            </wp:positionH>
            <wp:positionV relativeFrom="page">
              <wp:posOffset>3291205</wp:posOffset>
            </wp:positionV>
            <wp:extent cx="6908800" cy="3886200"/>
            <wp:effectExtent l="0" t="0" r="6350" b="0"/>
            <wp:wrapTight wrapText="bothSides">
              <wp:wrapPolygon edited="0">
                <wp:start x="0" y="0"/>
                <wp:lineTo x="0" y="21494"/>
                <wp:lineTo x="21560" y="21494"/>
                <wp:lineTo x="21560" y="0"/>
                <wp:lineTo x="0" y="0"/>
              </wp:wrapPolygon>
            </wp:wrapTight>
            <wp:docPr id="2086009634" name="Image 1" descr="Une image contenant herbe, plein air, mammifère, pâtur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34280" name="Image 1" descr="Une image contenant herbe, plein air, mammifère, pâturag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21DE" w:rsidRPr="002665EA">
        <w:rPr>
          <w:rFonts w:ascii="Times New Roman" w:hAnsi="Times New Roman" w:cs="Times New Roman"/>
          <w:sz w:val="24"/>
          <w:szCs w:val="24"/>
        </w:rPr>
        <w:t xml:space="preserve">Et on est renvoyé à la </w:t>
      </w:r>
      <w:r w:rsidR="00B12B1B" w:rsidRPr="002665EA">
        <w:rPr>
          <w:rFonts w:ascii="Times New Roman" w:hAnsi="Times New Roman" w:cs="Times New Roman"/>
          <w:sz w:val="24"/>
          <w:szCs w:val="24"/>
        </w:rPr>
        <w:t>page connexion / Création</w:t>
      </w:r>
      <w:r w:rsidR="00BC3E1E" w:rsidRPr="002665EA">
        <w:rPr>
          <w:rFonts w:ascii="Times New Roman" w:hAnsi="Times New Roman" w:cs="Times New Roman"/>
          <w:sz w:val="24"/>
          <w:szCs w:val="24"/>
        </w:rPr>
        <w:t xml:space="preserve"> de Compte</w:t>
      </w:r>
    </w:p>
    <w:p w14:paraId="08398B92" w14:textId="05F2DC48" w:rsidR="00CB0E9B" w:rsidRPr="002665EA" w:rsidRDefault="00CB0E9B" w:rsidP="004B354D">
      <w:pPr>
        <w:rPr>
          <w:rFonts w:ascii="Times New Roman" w:hAnsi="Times New Roman" w:cs="Times New Roman"/>
          <w:sz w:val="24"/>
          <w:szCs w:val="24"/>
        </w:rPr>
      </w:pPr>
    </w:p>
    <w:p w14:paraId="3DC348A5" w14:textId="77777777" w:rsidR="00CB0E9B" w:rsidRPr="002665EA" w:rsidRDefault="00CB0E9B" w:rsidP="004B354D">
      <w:pPr>
        <w:rPr>
          <w:rFonts w:ascii="Times New Roman" w:hAnsi="Times New Roman" w:cs="Times New Roman"/>
          <w:sz w:val="24"/>
          <w:szCs w:val="24"/>
        </w:rPr>
      </w:pPr>
    </w:p>
    <w:p w14:paraId="6C19509B" w14:textId="77777777" w:rsidR="00CB0E9B" w:rsidRPr="002665EA" w:rsidRDefault="00CB0E9B" w:rsidP="004B354D">
      <w:pPr>
        <w:rPr>
          <w:rFonts w:ascii="Times New Roman" w:hAnsi="Times New Roman" w:cs="Times New Roman"/>
          <w:sz w:val="24"/>
          <w:szCs w:val="24"/>
        </w:rPr>
      </w:pPr>
    </w:p>
    <w:p w14:paraId="13F2C216" w14:textId="77777777" w:rsidR="00CB0E9B" w:rsidRPr="002665EA" w:rsidRDefault="00CB0E9B" w:rsidP="004B354D">
      <w:pPr>
        <w:rPr>
          <w:rFonts w:ascii="Times New Roman" w:hAnsi="Times New Roman" w:cs="Times New Roman"/>
          <w:sz w:val="24"/>
          <w:szCs w:val="24"/>
        </w:rPr>
      </w:pPr>
    </w:p>
    <w:p w14:paraId="728E0BE4" w14:textId="77777777" w:rsidR="00CB0E9B" w:rsidRPr="002665EA" w:rsidRDefault="00CB0E9B" w:rsidP="004B354D">
      <w:pPr>
        <w:rPr>
          <w:rFonts w:ascii="Times New Roman" w:hAnsi="Times New Roman" w:cs="Times New Roman"/>
          <w:sz w:val="24"/>
          <w:szCs w:val="24"/>
        </w:rPr>
      </w:pPr>
    </w:p>
    <w:p w14:paraId="7CCB8E2B" w14:textId="77777777" w:rsidR="00CB0E9B" w:rsidRPr="002665EA" w:rsidRDefault="00CB0E9B" w:rsidP="004B354D">
      <w:pPr>
        <w:rPr>
          <w:rFonts w:ascii="Times New Roman" w:hAnsi="Times New Roman" w:cs="Times New Roman"/>
          <w:sz w:val="24"/>
          <w:szCs w:val="24"/>
        </w:rPr>
      </w:pPr>
    </w:p>
    <w:p w14:paraId="0A5493D9" w14:textId="77777777" w:rsidR="00CB0E9B" w:rsidRDefault="00CB0E9B" w:rsidP="004B354D">
      <w:pPr>
        <w:rPr>
          <w:rFonts w:ascii="Times New Roman" w:hAnsi="Times New Roman" w:cs="Times New Roman"/>
          <w:sz w:val="24"/>
          <w:szCs w:val="24"/>
        </w:rPr>
      </w:pPr>
    </w:p>
    <w:p w14:paraId="52AF972A" w14:textId="77777777" w:rsidR="00473EA0" w:rsidRPr="002665EA" w:rsidRDefault="00473EA0" w:rsidP="004B354D">
      <w:pPr>
        <w:rPr>
          <w:rFonts w:ascii="Times New Roman" w:hAnsi="Times New Roman" w:cs="Times New Roman"/>
          <w:sz w:val="24"/>
          <w:szCs w:val="24"/>
        </w:rPr>
      </w:pPr>
    </w:p>
    <w:p w14:paraId="2AF320B7" w14:textId="2739230D" w:rsidR="006A46E4" w:rsidRPr="002665EA" w:rsidRDefault="006A46E4" w:rsidP="004B354D">
      <w:pPr>
        <w:pStyle w:val="Titre2"/>
        <w:spacing w:line="240" w:lineRule="auto"/>
        <w:rPr>
          <w:rStyle w:val="lev"/>
          <w:rFonts w:ascii="Times New Roman" w:hAnsi="Times New Roman" w:cs="Times New Roman"/>
          <w:sz w:val="24"/>
          <w:szCs w:val="24"/>
        </w:rPr>
      </w:pPr>
      <w:bookmarkStart w:id="10" w:name="_Toc169998163"/>
      <w:r w:rsidRPr="002665EA">
        <w:rPr>
          <w:rStyle w:val="lev"/>
          <w:rFonts w:ascii="Times New Roman" w:hAnsi="Times New Roman" w:cs="Times New Roman"/>
          <w:sz w:val="24"/>
          <w:szCs w:val="24"/>
        </w:rPr>
        <w:lastRenderedPageBreak/>
        <w:t>I</w:t>
      </w:r>
      <w:r w:rsidR="000235B9" w:rsidRPr="002665EA">
        <w:rPr>
          <w:rStyle w:val="lev"/>
          <w:rFonts w:ascii="Times New Roman" w:hAnsi="Times New Roman" w:cs="Times New Roman"/>
          <w:sz w:val="24"/>
          <w:szCs w:val="24"/>
        </w:rPr>
        <w:t>V</w:t>
      </w:r>
      <w:r w:rsidRPr="002665EA">
        <w:rPr>
          <w:rStyle w:val="lev"/>
          <w:rFonts w:ascii="Times New Roman" w:hAnsi="Times New Roman" w:cs="Times New Roman"/>
          <w:sz w:val="24"/>
          <w:szCs w:val="24"/>
        </w:rPr>
        <w:t xml:space="preserve">) </w:t>
      </w:r>
      <w:r w:rsidR="00261198" w:rsidRPr="002665EA">
        <w:rPr>
          <w:rStyle w:val="lev"/>
          <w:rFonts w:ascii="Times New Roman" w:hAnsi="Times New Roman" w:cs="Times New Roman"/>
          <w:sz w:val="24"/>
          <w:szCs w:val="24"/>
        </w:rPr>
        <w:t>Page d’accueil du compte</w:t>
      </w:r>
      <w:bookmarkEnd w:id="10"/>
    </w:p>
    <w:p w14:paraId="5FB42435" w14:textId="77777777" w:rsidR="00522A33" w:rsidRPr="002665EA" w:rsidRDefault="00522A33" w:rsidP="004B354D">
      <w:pPr>
        <w:rPr>
          <w:rFonts w:ascii="Times New Roman" w:hAnsi="Times New Roman" w:cs="Times New Roman"/>
          <w:sz w:val="24"/>
          <w:szCs w:val="24"/>
        </w:rPr>
      </w:pPr>
    </w:p>
    <w:p w14:paraId="73675F9D" w14:textId="2E36DFFD" w:rsidR="00BA490B" w:rsidRPr="002665EA" w:rsidRDefault="00BA490B" w:rsidP="004B354D">
      <w:pPr>
        <w:rPr>
          <w:rFonts w:ascii="Times New Roman" w:hAnsi="Times New Roman" w:cs="Times New Roman"/>
          <w:sz w:val="24"/>
          <w:szCs w:val="24"/>
        </w:rPr>
      </w:pPr>
      <w:r w:rsidRPr="002665E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3056" behindDoc="1" locked="0" layoutInCell="1" allowOverlap="1" wp14:anchorId="0B175D67" wp14:editId="5519688D">
            <wp:simplePos x="0" y="0"/>
            <wp:positionH relativeFrom="column">
              <wp:posOffset>-666750</wp:posOffset>
            </wp:positionH>
            <wp:positionV relativeFrom="paragraph">
              <wp:posOffset>219710</wp:posOffset>
            </wp:positionV>
            <wp:extent cx="6921500" cy="3889375"/>
            <wp:effectExtent l="0" t="0" r="0" b="0"/>
            <wp:wrapTight wrapText="bothSides">
              <wp:wrapPolygon edited="0">
                <wp:start x="0" y="0"/>
                <wp:lineTo x="0" y="21477"/>
                <wp:lineTo x="21521" y="21477"/>
                <wp:lineTo x="21521" y="0"/>
                <wp:lineTo x="0" y="0"/>
              </wp:wrapPolygon>
            </wp:wrapTight>
            <wp:docPr id="1083929301" name="Image 1" descr="Une image contenant cheval, neige, jument, étal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29301" name="Image 1" descr="Une image contenant cheval, neige, jument, étalon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2150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1198" w:rsidRPr="002665EA">
        <w:rPr>
          <w:rFonts w:ascii="Times New Roman" w:hAnsi="Times New Roman" w:cs="Times New Roman"/>
          <w:sz w:val="24"/>
          <w:szCs w:val="24"/>
        </w:rPr>
        <w:t>Voici la page d’accueil de notre compte.</w:t>
      </w:r>
    </w:p>
    <w:p w14:paraId="38D8516C" w14:textId="050F25DF" w:rsidR="00BA490B" w:rsidRPr="002665EA" w:rsidRDefault="00BA490B" w:rsidP="004B354D">
      <w:pPr>
        <w:rPr>
          <w:rFonts w:ascii="Times New Roman" w:hAnsi="Times New Roman" w:cs="Times New Roman"/>
          <w:sz w:val="24"/>
          <w:szCs w:val="24"/>
        </w:rPr>
      </w:pPr>
      <w:r w:rsidRPr="002665EA">
        <w:rPr>
          <w:rFonts w:ascii="Times New Roman" w:hAnsi="Times New Roman" w:cs="Times New Roman"/>
          <w:sz w:val="24"/>
          <w:szCs w:val="24"/>
        </w:rPr>
        <w:t xml:space="preserve">Quand on arrive sur cette page, on a accès </w:t>
      </w:r>
      <w:r w:rsidR="00F85D66" w:rsidRPr="002665EA">
        <w:rPr>
          <w:rFonts w:ascii="Times New Roman" w:hAnsi="Times New Roman" w:cs="Times New Roman"/>
          <w:sz w:val="24"/>
          <w:szCs w:val="24"/>
        </w:rPr>
        <w:t>aux différentes pages suivantes :</w:t>
      </w:r>
    </w:p>
    <w:p w14:paraId="32EC2EE1" w14:textId="6333C9AE" w:rsidR="00F85D66" w:rsidRPr="002665EA" w:rsidRDefault="006E5AF4" w:rsidP="004B354D">
      <w:pPr>
        <w:pStyle w:val="Paragraphedeliste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665EA">
        <w:rPr>
          <w:rFonts w:ascii="Times New Roman" w:hAnsi="Times New Roman" w:cs="Times New Roman"/>
          <w:b/>
          <w:bCs/>
          <w:sz w:val="24"/>
          <w:szCs w:val="24"/>
        </w:rPr>
        <w:t>Caractéristiques du Lieu de Détention</w:t>
      </w:r>
    </w:p>
    <w:p w14:paraId="5774171D" w14:textId="3231E2BD" w:rsidR="006E5AF4" w:rsidRPr="002665EA" w:rsidRDefault="006E5AF4" w:rsidP="004B354D">
      <w:pPr>
        <w:pStyle w:val="Paragraphedeliste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665EA">
        <w:rPr>
          <w:rFonts w:ascii="Times New Roman" w:hAnsi="Times New Roman" w:cs="Times New Roman"/>
          <w:b/>
          <w:bCs/>
          <w:sz w:val="24"/>
          <w:szCs w:val="24"/>
        </w:rPr>
        <w:t>Encadrement Zootechnique, Sanitaire et Médical des Animaux</w:t>
      </w:r>
    </w:p>
    <w:p w14:paraId="6E70E763" w14:textId="72EB79F7" w:rsidR="006E5AF4" w:rsidRPr="002665EA" w:rsidRDefault="006E5AF4" w:rsidP="004B354D">
      <w:pPr>
        <w:pStyle w:val="Paragraphedeliste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665EA">
        <w:rPr>
          <w:rFonts w:ascii="Times New Roman" w:hAnsi="Times New Roman" w:cs="Times New Roman"/>
          <w:b/>
          <w:bCs/>
          <w:sz w:val="24"/>
          <w:szCs w:val="24"/>
        </w:rPr>
        <w:t>Présence et Caractéristiques des Animaux</w:t>
      </w:r>
    </w:p>
    <w:p w14:paraId="5A97874D" w14:textId="582D8A84" w:rsidR="00FC33A2" w:rsidRPr="002665EA" w:rsidRDefault="00FC33A2" w:rsidP="004B354D">
      <w:pPr>
        <w:pStyle w:val="Paragraphedeliste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665EA">
        <w:rPr>
          <w:rFonts w:ascii="Times New Roman" w:hAnsi="Times New Roman" w:cs="Times New Roman"/>
          <w:b/>
          <w:bCs/>
          <w:sz w:val="24"/>
          <w:szCs w:val="24"/>
        </w:rPr>
        <w:t>Mouvements Temporaires des Animaux</w:t>
      </w:r>
    </w:p>
    <w:p w14:paraId="5C25CFB9" w14:textId="2540C08E" w:rsidR="00C23658" w:rsidRPr="002665EA" w:rsidRDefault="00C23658" w:rsidP="004B354D">
      <w:pPr>
        <w:pStyle w:val="Paragraphedeliste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665EA">
        <w:rPr>
          <w:rFonts w:ascii="Times New Roman" w:hAnsi="Times New Roman" w:cs="Times New Roman"/>
          <w:b/>
          <w:bCs/>
          <w:sz w:val="24"/>
          <w:szCs w:val="24"/>
        </w:rPr>
        <w:t>Interventions et Soins Courants</w:t>
      </w:r>
    </w:p>
    <w:p w14:paraId="7537AB19" w14:textId="219EA2EF" w:rsidR="009B6552" w:rsidRPr="002665EA" w:rsidRDefault="009B6552" w:rsidP="004B354D">
      <w:pPr>
        <w:pStyle w:val="Paragraphedeliste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665EA">
        <w:rPr>
          <w:rFonts w:ascii="Times New Roman" w:hAnsi="Times New Roman" w:cs="Times New Roman"/>
          <w:b/>
          <w:bCs/>
          <w:sz w:val="24"/>
          <w:szCs w:val="24"/>
        </w:rPr>
        <w:t>Contrôle du Registre d’élevage</w:t>
      </w:r>
    </w:p>
    <w:p w14:paraId="740A14D8" w14:textId="38358988" w:rsidR="009B6552" w:rsidRPr="008A1AEF" w:rsidRDefault="009B6552" w:rsidP="004B354D">
      <w:pPr>
        <w:pStyle w:val="Paragraphedeliste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665EA">
        <w:rPr>
          <w:rFonts w:ascii="Times New Roman" w:hAnsi="Times New Roman" w:cs="Times New Roman"/>
          <w:b/>
          <w:bCs/>
          <w:sz w:val="24"/>
          <w:szCs w:val="24"/>
        </w:rPr>
        <w:t>Déconnexion</w:t>
      </w:r>
    </w:p>
    <w:p w14:paraId="65B1C138" w14:textId="6BFD7F23" w:rsidR="009B6552" w:rsidRDefault="003B5FFD" w:rsidP="004B354D">
      <w:pPr>
        <w:rPr>
          <w:rFonts w:ascii="Times New Roman" w:hAnsi="Times New Roman" w:cs="Times New Roman"/>
          <w:sz w:val="24"/>
          <w:szCs w:val="24"/>
        </w:rPr>
      </w:pPr>
      <w:r w:rsidRPr="002665EA">
        <w:rPr>
          <w:rFonts w:ascii="Times New Roman" w:hAnsi="Times New Roman" w:cs="Times New Roman"/>
          <w:sz w:val="24"/>
          <w:szCs w:val="24"/>
        </w:rPr>
        <w:t>Nous avons accès aussi au bouton « </w:t>
      </w:r>
      <w:r w:rsidRPr="002665EA">
        <w:rPr>
          <w:rFonts w:ascii="Times New Roman" w:hAnsi="Times New Roman" w:cs="Times New Roman"/>
          <w:b/>
          <w:bCs/>
          <w:sz w:val="24"/>
          <w:szCs w:val="24"/>
        </w:rPr>
        <w:t>Générer le document PDF</w:t>
      </w:r>
      <w:r w:rsidRPr="002665EA">
        <w:rPr>
          <w:rFonts w:ascii="Times New Roman" w:hAnsi="Times New Roman" w:cs="Times New Roman"/>
          <w:sz w:val="24"/>
          <w:szCs w:val="24"/>
        </w:rPr>
        <w:t xml:space="preserve"> », en cliquant dessus, on génère un document PDF regroupant toutes les données qu’on a entrées dans les différentes pages.</w:t>
      </w:r>
    </w:p>
    <w:p w14:paraId="5BAC77DE" w14:textId="77777777" w:rsidR="00453C08" w:rsidRPr="002665EA" w:rsidRDefault="00453C08" w:rsidP="004B354D">
      <w:pPr>
        <w:rPr>
          <w:rFonts w:ascii="Times New Roman" w:hAnsi="Times New Roman" w:cs="Times New Roman"/>
          <w:sz w:val="24"/>
          <w:szCs w:val="24"/>
        </w:rPr>
      </w:pPr>
    </w:p>
    <w:sectPr w:rsidR="00453C08" w:rsidRPr="002665EA" w:rsidSect="00731831">
      <w:footerReference w:type="default" r:id="rId26"/>
      <w:pgSz w:w="11901" w:h="16817"/>
      <w:pgMar w:top="1440" w:right="1440" w:bottom="1440" w:left="1440" w:header="227" w:footer="284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79F256" w14:textId="77777777" w:rsidR="00B568BB" w:rsidRDefault="00B568BB" w:rsidP="006651C9">
      <w:r>
        <w:separator/>
      </w:r>
    </w:p>
  </w:endnote>
  <w:endnote w:type="continuationSeparator" w:id="0">
    <w:p w14:paraId="434206E2" w14:textId="77777777" w:rsidR="00B568BB" w:rsidRDefault="00B568BB" w:rsidP="006651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Grande"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65958780"/>
      <w:docPartObj>
        <w:docPartGallery w:val="Page Numbers (Bottom of Page)"/>
        <w:docPartUnique/>
      </w:docPartObj>
    </w:sdtPr>
    <w:sdtContent>
      <w:p w14:paraId="5967A326" w14:textId="06CD4EDE" w:rsidR="00DE7358" w:rsidRDefault="00DE7358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6410649D" wp14:editId="006B8DAF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0" t="0" r="20320" b="26035"/>
                  <wp:wrapNone/>
                  <wp:docPr id="1435527189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134954473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19050">
                              <a:solidFill>
                                <a:srgbClr val="00B0F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757740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B0F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63F0BD44" w14:textId="39E2B2F5" w:rsidR="00DE7358" w:rsidRPr="00240FDA" w:rsidRDefault="00DE7358" w:rsidP="00175E7A">
                                <w:pPr>
                                  <w:pStyle w:val="Pieddepage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00B0F0"/>
                                    <w:sz w:val="16"/>
                                    <w:szCs w:val="16"/>
                                  </w:rPr>
                                </w:pPr>
                                <w:r w:rsidRPr="00240FDA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00B0F0"/>
                                    <w:sz w:val="16"/>
                                    <w:szCs w:val="16"/>
                                  </w:rPr>
                                  <w:fldChar w:fldCharType="begin"/>
                                </w:r>
                                <w:r w:rsidRPr="00240FDA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00B0F0"/>
                                    <w:sz w:val="16"/>
                                    <w:szCs w:val="16"/>
                                  </w:rPr>
                                  <w:instrText>PAGE    \* MERGEFORMAT</w:instrText>
                                </w:r>
                                <w:r w:rsidRPr="00240FDA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00B0F0"/>
                                    <w:sz w:val="16"/>
                                    <w:szCs w:val="16"/>
                                  </w:rPr>
                                  <w:fldChar w:fldCharType="separate"/>
                                </w:r>
                                <w:r w:rsidRPr="00240FDA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00B0F0"/>
                                    <w:sz w:val="16"/>
                                    <w:szCs w:val="16"/>
                                  </w:rPr>
                                  <w:t>2</w:t>
                                </w:r>
                                <w:r w:rsidRPr="00240FDA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00B0F0"/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  <w:r w:rsidR="00D10303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00B0F0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r w:rsidR="00935912" w:rsidRPr="00240FDA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00B0F0"/>
                                    <w:sz w:val="16"/>
                                    <w:szCs w:val="16"/>
                                  </w:rPr>
                                  <w:t>/</w:t>
                                </w:r>
                                <w:r w:rsidR="00D10303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00B0F0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r w:rsidR="00935912" w:rsidRPr="00240FDA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00B0F0"/>
                                    <w:sz w:val="16"/>
                                    <w:szCs w:val="16"/>
                                  </w:rPr>
                                  <w:t>14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6410649D" id="Groupe 1" o:spid="_x0000_s1028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cvmAAMAAGcHAAAOAAAAZHJzL2Uyb0RvYy54bWy8VV1v2yAUfZ+0/4B4X20nTpxYdaou/dCk&#10;fVRrt3diYxvNBgYkTvbrdwE7cbtq0jqpfrCAy72ce869cH6xbxu0o0ozwTMcnYUYUZ6LgvEqw98e&#10;bt4tMNKG8II0gtMMH6jGF6u3b847mdKJqEVTUIUgCNdpJzNcGyPTINB5TVuiz4SkHIylUC0xMFVV&#10;UCjSQfS2CSZhOA86oQqpRE61htUrb8QrF78saW6+lKWmBjUZBmzG/ZX7b+w/WJ2TtFJE1izvYZAX&#10;oGgJ43DoMdQVMQRtFfsjVMtyJbQozVku2kCUJcupywGyicIn2dwqsZUulyrtKnmkCah9wtOLw+af&#10;d7dK3ss75dHD8KPIf2jgJehklY7tdl75zWjTfRIF6Em2RrjE96VqbQhICe0dv4cjv3RvUA6L8XS+&#10;WIAKOZiSaL6MZp7/vAaRrFeUxFOMwBrF8+VyMF737uDsfaNo4owBSf2xDmoPzUoPtaRPdOn/o+u+&#10;JpI6FbSl404hVmR4Ek3j5SyOEwDMSQtUXAIVbi9KEgvdwoD9a+65zfe85xZxsa4Jr6jb/XCQ4BxZ&#10;D0hj5GInGoR5nmtUNkx+t44j1idRFHn+ZtOFA0HSgfye9zj2Rw3UkVQqbW6paJEdZFgbRVhVm7Xg&#10;HNpHKH8C2X3UxmI8OdiDubhhTQPrJG046gDPMpyFDpMWDSus1Rq1qjbrRqEdsY0Yvg9vXO9BtEfb&#10;oOB54aLVlBTX/dgQ1vgx7G94T5TlxrO8EcXhTg0EgvSvVAPJJJklSRwCtb4EvgJhIGxDUbIYlcDQ&#10;Xtr31lH/S6VEZxOFCn1UAN7h7wUwkv25thlkPzaNHXj9hlZ9IrwC8E6415G6ZQZu/oa1GV6E9rPo&#10;SPovupv9Zg9OlidfAkgJf8PDiwSDWqhfGHVwu0NZ/9wSRTFqPnBgexnFsX0O3CSeJROYqLFlM7YQ&#10;nkOoDOdGYeQna+Mfka1UtlmGPuTC3gIlc51ywtVXrKtMd1fBbe5aqX957HMxnrv9p/dx9RsAAP//&#10;AwBQSwMEFAAGAAgAAAAhANKXawfbAAAABAEAAA8AAABkcnMvZG93bnJldi54bWxMj0FLw0AQhe+C&#10;/2EZwZvdpGKpMZtSinoqgq0g3qbZaRKanQ3ZbZL+e0cvehl4vMeb7+WrybVqoD40ng2kswQUcelt&#10;w5WBj/3L3RJUiMgWW89k4EIBVsX1VY6Z9SO/07CLlZISDhkaqGPsMq1DWZPDMPMdsXhH3zuMIvtK&#10;2x5HKXetnifJQjtsWD7U2NGmpvK0OzsDryOO6/v0ediejpvL1/7h7XObkjG3N9P6CVSkKf6F4Qdf&#10;0KEQpoM/sw2qNSBD4u8Vb7GUFQfJpPNH0EWu/8MX3wAAAP//AwBQSwECLQAUAAYACAAAACEAtoM4&#10;kv4AAADhAQAAEwAAAAAAAAAAAAAAAAAAAAAAW0NvbnRlbnRfVHlwZXNdLnhtbFBLAQItABQABgAI&#10;AAAAIQA4/SH/1gAAAJQBAAALAAAAAAAAAAAAAAAAAC8BAABfcmVscy8ucmVsc1BLAQItABQABgAI&#10;AAAAIQBKjcvmAAMAAGcHAAAOAAAAAAAAAAAAAAAAAC4CAABkcnMvZTJvRG9jLnhtbFBLAQItABQA&#10;BgAIAAAAIQDSl2sH2wAAAAQBAAAPAAAAAAAAAAAAAAAAAFoFAABkcnMvZG93bnJldi54bWxQSwUG&#10;AAAAAAQABADzAAAAYgY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9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lwVzQAAAOMAAAAPAAAAZHJzL2Rvd25yZXYueG1sRI9BS8NA&#10;FITvgv9heYI3u9s2pk3MtpRitSIIbRWvj+wzCc2+jdm1jf/eFQSPw8x8wxTLwbbiRL1vHGsYjxQI&#10;4tKZhisNr4fNzRyED8gGW8ek4Zs8LBeXFwXmxp15R6d9qESEsM9RQx1Cl0vpy5os+pHriKP34XqL&#10;Icq+kqbHc4TbVk6USqXFhuNCjR2tayqP+y+rIS3fHu5X789qnT4a/sye1Ea9HLW+vhpWdyACDeE/&#10;/NfeGg2T8TTJbpNkNoXfT/EPyMUPAAAA//8DAFBLAQItABQABgAIAAAAIQDb4fbL7gAAAIUBAAAT&#10;AAAAAAAAAAAAAAAAAAAAAABbQ29udGVudF9UeXBlc10ueG1sUEsBAi0AFAAGAAgAAAAhAFr0LFu/&#10;AAAAFQEAAAsAAAAAAAAAAAAAAAAAHwEAAF9yZWxzLy5yZWxzUEsBAi0AFAAGAAgAAAAhAN4OXBXN&#10;AAAA4wAAAA8AAAAAAAAAAAAAAAAABwIAAGRycy9kb3ducmV2LnhtbFBLBQYAAAAAAwADALcAAAAB&#10;AwAAAAA=&#10;" strokecolor="#00b0f0" strokeweight="1.5pt"/>
                  <v:rect id="Rectangle 78" o:spid="_x0000_s1030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EFCyAAAAOIAAAAPAAAAZHJzL2Rvd25yZXYueG1sRI9Na8JA&#10;EIbvhf6HZQq9lLqr1EZSV9FCQY+1Xnobs9MkmJ0N2UmM/fXdg9Djy/vFs1yPvlEDdbEObGE6MaCI&#10;i+BqLi0cvz6eF6CiIDtsApOFK0VYr+7vlpi7cOFPGg5SqjTCMUcLlUibax2LijzGSWiJk/cTOo+S&#10;ZFdq1+EljftGz4x51R5rTg8VtvReUXE+9N7Cr5Hjeb8ddtfTlr/7+VPfsJC1jw/j5g2U0Cj/4Vt7&#10;5yxks2yeZS8mQSSkhAN69QcAAP//AwBQSwECLQAUAAYACAAAACEA2+H2y+4AAACFAQAAEwAAAAAA&#10;AAAAAAAAAAAAAAAAW0NvbnRlbnRfVHlwZXNdLnhtbFBLAQItABQABgAIAAAAIQBa9CxbvwAAABUB&#10;AAALAAAAAAAAAAAAAAAAAB8BAABfcmVscy8ucmVsc1BLAQItABQABgAIAAAAIQAddEFCyAAAAOIA&#10;AAAPAAAAAAAAAAAAAAAAAAcCAABkcnMvZG93bnJldi54bWxQSwUGAAAAAAMAAwC3AAAA/AIAAAAA&#10;" filled="f" strokecolor="#00b0f0" strokeweight="1.5pt">
                    <v:textbox>
                      <w:txbxContent>
                        <w:p w14:paraId="63F0BD44" w14:textId="39E2B2F5" w:rsidR="00DE7358" w:rsidRPr="00240FDA" w:rsidRDefault="00DE7358" w:rsidP="00175E7A">
                          <w:pPr>
                            <w:pStyle w:val="Pieddepage"/>
                            <w:jc w:val="center"/>
                            <w:rPr>
                              <w:rFonts w:ascii="Times New Roman" w:hAnsi="Times New Roman" w:cs="Times New Roman"/>
                              <w:b/>
                              <w:bCs/>
                              <w:color w:val="00B0F0"/>
                              <w:sz w:val="16"/>
                              <w:szCs w:val="16"/>
                            </w:rPr>
                          </w:pPr>
                          <w:r w:rsidRPr="00240FDA">
                            <w:rPr>
                              <w:rFonts w:ascii="Times New Roman" w:hAnsi="Times New Roman" w:cs="Times New Roman"/>
                              <w:b/>
                              <w:bCs/>
                              <w:color w:val="00B0F0"/>
                              <w:sz w:val="16"/>
                              <w:szCs w:val="16"/>
                            </w:rPr>
                            <w:fldChar w:fldCharType="begin"/>
                          </w:r>
                          <w:r w:rsidRPr="00240FDA">
                            <w:rPr>
                              <w:rFonts w:ascii="Times New Roman" w:hAnsi="Times New Roman" w:cs="Times New Roman"/>
                              <w:b/>
                              <w:bCs/>
                              <w:color w:val="00B0F0"/>
                              <w:sz w:val="16"/>
                              <w:szCs w:val="16"/>
                            </w:rPr>
                            <w:instrText>PAGE    \* MERGEFORMAT</w:instrText>
                          </w:r>
                          <w:r w:rsidRPr="00240FDA">
                            <w:rPr>
                              <w:rFonts w:ascii="Times New Roman" w:hAnsi="Times New Roman" w:cs="Times New Roman"/>
                              <w:b/>
                              <w:bCs/>
                              <w:color w:val="00B0F0"/>
                              <w:sz w:val="16"/>
                              <w:szCs w:val="16"/>
                            </w:rPr>
                            <w:fldChar w:fldCharType="separate"/>
                          </w:r>
                          <w:r w:rsidRPr="00240FDA">
                            <w:rPr>
                              <w:rFonts w:ascii="Times New Roman" w:hAnsi="Times New Roman" w:cs="Times New Roman"/>
                              <w:b/>
                              <w:bCs/>
                              <w:color w:val="00B0F0"/>
                              <w:sz w:val="16"/>
                              <w:szCs w:val="16"/>
                            </w:rPr>
                            <w:t>2</w:t>
                          </w:r>
                          <w:r w:rsidRPr="00240FDA">
                            <w:rPr>
                              <w:rFonts w:ascii="Times New Roman" w:hAnsi="Times New Roman" w:cs="Times New Roman"/>
                              <w:b/>
                              <w:bCs/>
                              <w:color w:val="00B0F0"/>
                              <w:sz w:val="16"/>
                              <w:szCs w:val="16"/>
                            </w:rPr>
                            <w:fldChar w:fldCharType="end"/>
                          </w:r>
                          <w:r w:rsidR="00D10303">
                            <w:rPr>
                              <w:rFonts w:ascii="Times New Roman" w:hAnsi="Times New Roman" w:cs="Times New Roman"/>
                              <w:b/>
                              <w:bCs/>
                              <w:color w:val="00B0F0"/>
                              <w:sz w:val="16"/>
                              <w:szCs w:val="16"/>
                            </w:rPr>
                            <w:t xml:space="preserve"> </w:t>
                          </w:r>
                          <w:r w:rsidR="00935912" w:rsidRPr="00240FDA">
                            <w:rPr>
                              <w:rFonts w:ascii="Times New Roman" w:hAnsi="Times New Roman" w:cs="Times New Roman"/>
                              <w:b/>
                              <w:bCs/>
                              <w:color w:val="00B0F0"/>
                              <w:sz w:val="16"/>
                              <w:szCs w:val="16"/>
                            </w:rPr>
                            <w:t>/</w:t>
                          </w:r>
                          <w:r w:rsidR="00D10303">
                            <w:rPr>
                              <w:rFonts w:ascii="Times New Roman" w:hAnsi="Times New Roman" w:cs="Times New Roman"/>
                              <w:b/>
                              <w:bCs/>
                              <w:color w:val="00B0F0"/>
                              <w:sz w:val="16"/>
                              <w:szCs w:val="16"/>
                            </w:rPr>
                            <w:t xml:space="preserve"> </w:t>
                          </w:r>
                          <w:r w:rsidR="00935912" w:rsidRPr="00240FDA">
                            <w:rPr>
                              <w:rFonts w:ascii="Times New Roman" w:hAnsi="Times New Roman" w:cs="Times New Roman"/>
                              <w:b/>
                              <w:bCs/>
                              <w:color w:val="00B0F0"/>
                              <w:sz w:val="16"/>
                              <w:szCs w:val="16"/>
                            </w:rPr>
                            <w:t>14</w:t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72CF7A8" w14:textId="77777777" w:rsidR="00B568BB" w:rsidRDefault="00B568BB" w:rsidP="006651C9">
      <w:r>
        <w:separator/>
      </w:r>
    </w:p>
  </w:footnote>
  <w:footnote w:type="continuationSeparator" w:id="0">
    <w:p w14:paraId="46698947" w14:textId="77777777" w:rsidR="00B568BB" w:rsidRDefault="00B568BB" w:rsidP="006651C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C409C4"/>
    <w:multiLevelType w:val="hybridMultilevel"/>
    <w:tmpl w:val="FE861AA4"/>
    <w:lvl w:ilvl="0" w:tplc="72B6432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BB27B0"/>
    <w:multiLevelType w:val="hybridMultilevel"/>
    <w:tmpl w:val="7584E760"/>
    <w:lvl w:ilvl="0" w:tplc="D49A90CC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D85D02"/>
    <w:multiLevelType w:val="hybridMultilevel"/>
    <w:tmpl w:val="4EAC8A90"/>
    <w:lvl w:ilvl="0" w:tplc="FFFFFFFF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896BF3"/>
    <w:multiLevelType w:val="hybridMultilevel"/>
    <w:tmpl w:val="4EAC8A90"/>
    <w:lvl w:ilvl="0" w:tplc="7B3C4390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B03D7A"/>
    <w:multiLevelType w:val="hybridMultilevel"/>
    <w:tmpl w:val="5BB255EC"/>
    <w:lvl w:ilvl="0" w:tplc="C54C82A4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976FF7"/>
    <w:multiLevelType w:val="hybridMultilevel"/>
    <w:tmpl w:val="982C3B5E"/>
    <w:lvl w:ilvl="0" w:tplc="911203BC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894B69"/>
    <w:multiLevelType w:val="hybridMultilevel"/>
    <w:tmpl w:val="35B6D9EA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D81179"/>
    <w:multiLevelType w:val="hybridMultilevel"/>
    <w:tmpl w:val="D6D0806A"/>
    <w:lvl w:ilvl="0" w:tplc="FD623E48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8C7A9F"/>
    <w:multiLevelType w:val="hybridMultilevel"/>
    <w:tmpl w:val="010449A8"/>
    <w:lvl w:ilvl="0" w:tplc="87F43AE0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115B0D"/>
    <w:multiLevelType w:val="hybridMultilevel"/>
    <w:tmpl w:val="6F5C8FAA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7D9609D"/>
    <w:multiLevelType w:val="hybridMultilevel"/>
    <w:tmpl w:val="AE601AEA"/>
    <w:lvl w:ilvl="0" w:tplc="36C6C1F0">
      <w:start w:val="2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EF6AF4"/>
    <w:multiLevelType w:val="hybridMultilevel"/>
    <w:tmpl w:val="B050967A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F92779"/>
    <w:multiLevelType w:val="hybridMultilevel"/>
    <w:tmpl w:val="FCE6CEC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455399"/>
    <w:multiLevelType w:val="hybridMultilevel"/>
    <w:tmpl w:val="B07ADED4"/>
    <w:lvl w:ilvl="0" w:tplc="0638E902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6171036">
    <w:abstractNumId w:val="5"/>
  </w:num>
  <w:num w:numId="2" w16cid:durableId="281770">
    <w:abstractNumId w:val="1"/>
  </w:num>
  <w:num w:numId="3" w16cid:durableId="1635795804">
    <w:abstractNumId w:val="11"/>
  </w:num>
  <w:num w:numId="4" w16cid:durableId="1531649018">
    <w:abstractNumId w:val="13"/>
  </w:num>
  <w:num w:numId="5" w16cid:durableId="2094276659">
    <w:abstractNumId w:val="7"/>
  </w:num>
  <w:num w:numId="6" w16cid:durableId="409157202">
    <w:abstractNumId w:val="6"/>
  </w:num>
  <w:num w:numId="7" w16cid:durableId="1294826407">
    <w:abstractNumId w:val="12"/>
  </w:num>
  <w:num w:numId="8" w16cid:durableId="625963582">
    <w:abstractNumId w:val="0"/>
  </w:num>
  <w:num w:numId="9" w16cid:durableId="325331098">
    <w:abstractNumId w:val="8"/>
  </w:num>
  <w:num w:numId="10" w16cid:durableId="1844320952">
    <w:abstractNumId w:val="3"/>
  </w:num>
  <w:num w:numId="11" w16cid:durableId="1414161932">
    <w:abstractNumId w:val="9"/>
  </w:num>
  <w:num w:numId="12" w16cid:durableId="1830629738">
    <w:abstractNumId w:val="2"/>
  </w:num>
  <w:num w:numId="13" w16cid:durableId="2105033068">
    <w:abstractNumId w:val="10"/>
  </w:num>
  <w:num w:numId="14" w16cid:durableId="8029932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removePersonalInformation/>
  <w:removeDateAndTime/>
  <w:embedSystemFonts/>
  <w:proofState w:spelling="clean" w:grammar="clean"/>
  <w:attachedTemplate r:id="rId1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1831"/>
    <w:rsid w:val="00000764"/>
    <w:rsid w:val="000235B9"/>
    <w:rsid w:val="000236E2"/>
    <w:rsid w:val="000326C5"/>
    <w:rsid w:val="00064A4F"/>
    <w:rsid w:val="000841A6"/>
    <w:rsid w:val="000861DC"/>
    <w:rsid w:val="000B286F"/>
    <w:rsid w:val="000B5C9E"/>
    <w:rsid w:val="000C064A"/>
    <w:rsid w:val="000C723B"/>
    <w:rsid w:val="000D3358"/>
    <w:rsid w:val="000E1F02"/>
    <w:rsid w:val="000F2DC6"/>
    <w:rsid w:val="00106B5A"/>
    <w:rsid w:val="00116FFC"/>
    <w:rsid w:val="001314BD"/>
    <w:rsid w:val="00154F18"/>
    <w:rsid w:val="00156DEA"/>
    <w:rsid w:val="0016025F"/>
    <w:rsid w:val="00165BF5"/>
    <w:rsid w:val="001724EB"/>
    <w:rsid w:val="001730CA"/>
    <w:rsid w:val="00175E7A"/>
    <w:rsid w:val="00184712"/>
    <w:rsid w:val="001A02BE"/>
    <w:rsid w:val="001D6540"/>
    <w:rsid w:val="001D6A26"/>
    <w:rsid w:val="00202362"/>
    <w:rsid w:val="002044C7"/>
    <w:rsid w:val="00211232"/>
    <w:rsid w:val="002130DC"/>
    <w:rsid w:val="00215988"/>
    <w:rsid w:val="0021775E"/>
    <w:rsid w:val="00221A5E"/>
    <w:rsid w:val="0023731C"/>
    <w:rsid w:val="00240FDA"/>
    <w:rsid w:val="0024459B"/>
    <w:rsid w:val="00244DEE"/>
    <w:rsid w:val="002534DD"/>
    <w:rsid w:val="00255463"/>
    <w:rsid w:val="00261198"/>
    <w:rsid w:val="002611A3"/>
    <w:rsid w:val="002665EA"/>
    <w:rsid w:val="00266D33"/>
    <w:rsid w:val="00296A5C"/>
    <w:rsid w:val="002A33E7"/>
    <w:rsid w:val="002A724D"/>
    <w:rsid w:val="002B544C"/>
    <w:rsid w:val="002F4FD5"/>
    <w:rsid w:val="00305E15"/>
    <w:rsid w:val="00342D12"/>
    <w:rsid w:val="00364ADF"/>
    <w:rsid w:val="003839FE"/>
    <w:rsid w:val="003874D9"/>
    <w:rsid w:val="003B5121"/>
    <w:rsid w:val="003B5FFD"/>
    <w:rsid w:val="003E4B98"/>
    <w:rsid w:val="003E605F"/>
    <w:rsid w:val="003F3670"/>
    <w:rsid w:val="003F3DF2"/>
    <w:rsid w:val="004028F8"/>
    <w:rsid w:val="004047CB"/>
    <w:rsid w:val="0041553D"/>
    <w:rsid w:val="00453C08"/>
    <w:rsid w:val="00463284"/>
    <w:rsid w:val="00472FC1"/>
    <w:rsid w:val="00473EA0"/>
    <w:rsid w:val="004760E1"/>
    <w:rsid w:val="00495A26"/>
    <w:rsid w:val="004A6277"/>
    <w:rsid w:val="004A76C5"/>
    <w:rsid w:val="004B354D"/>
    <w:rsid w:val="004B726A"/>
    <w:rsid w:val="004E0B34"/>
    <w:rsid w:val="004E3C01"/>
    <w:rsid w:val="004E3E2E"/>
    <w:rsid w:val="004E7D35"/>
    <w:rsid w:val="005040C4"/>
    <w:rsid w:val="00515EF9"/>
    <w:rsid w:val="00522A33"/>
    <w:rsid w:val="00526DD1"/>
    <w:rsid w:val="005325C6"/>
    <w:rsid w:val="0053266B"/>
    <w:rsid w:val="0053428A"/>
    <w:rsid w:val="00552A23"/>
    <w:rsid w:val="0058332A"/>
    <w:rsid w:val="005B4547"/>
    <w:rsid w:val="005B6102"/>
    <w:rsid w:val="005E100A"/>
    <w:rsid w:val="005E2561"/>
    <w:rsid w:val="005E69E1"/>
    <w:rsid w:val="0064448B"/>
    <w:rsid w:val="00650E14"/>
    <w:rsid w:val="006651C9"/>
    <w:rsid w:val="00673C4A"/>
    <w:rsid w:val="0069076E"/>
    <w:rsid w:val="00696F9F"/>
    <w:rsid w:val="006A46E4"/>
    <w:rsid w:val="006A6AB3"/>
    <w:rsid w:val="006B3EA6"/>
    <w:rsid w:val="006B445E"/>
    <w:rsid w:val="006C3758"/>
    <w:rsid w:val="006D6ADF"/>
    <w:rsid w:val="006E5AF4"/>
    <w:rsid w:val="007113F3"/>
    <w:rsid w:val="007157AF"/>
    <w:rsid w:val="00726528"/>
    <w:rsid w:val="00731831"/>
    <w:rsid w:val="00751AA2"/>
    <w:rsid w:val="00775D2D"/>
    <w:rsid w:val="007827CD"/>
    <w:rsid w:val="007975A2"/>
    <w:rsid w:val="007A352D"/>
    <w:rsid w:val="007A4492"/>
    <w:rsid w:val="007B3C66"/>
    <w:rsid w:val="007B61E2"/>
    <w:rsid w:val="007C00AA"/>
    <w:rsid w:val="007C61F1"/>
    <w:rsid w:val="007D1079"/>
    <w:rsid w:val="007F14EE"/>
    <w:rsid w:val="007F2C7F"/>
    <w:rsid w:val="00801269"/>
    <w:rsid w:val="00807216"/>
    <w:rsid w:val="008266E2"/>
    <w:rsid w:val="00844EDC"/>
    <w:rsid w:val="008512BF"/>
    <w:rsid w:val="0087101A"/>
    <w:rsid w:val="00877094"/>
    <w:rsid w:val="008777B2"/>
    <w:rsid w:val="008915FD"/>
    <w:rsid w:val="008945DF"/>
    <w:rsid w:val="008A1AEF"/>
    <w:rsid w:val="008A2E60"/>
    <w:rsid w:val="008B307C"/>
    <w:rsid w:val="008E21DE"/>
    <w:rsid w:val="008E5415"/>
    <w:rsid w:val="00901EB1"/>
    <w:rsid w:val="00904F6F"/>
    <w:rsid w:val="00907377"/>
    <w:rsid w:val="00917E55"/>
    <w:rsid w:val="00924541"/>
    <w:rsid w:val="00933BE7"/>
    <w:rsid w:val="00935589"/>
    <w:rsid w:val="00935912"/>
    <w:rsid w:val="00960B26"/>
    <w:rsid w:val="0099390D"/>
    <w:rsid w:val="00994273"/>
    <w:rsid w:val="009A6D3D"/>
    <w:rsid w:val="009B6552"/>
    <w:rsid w:val="009D1C3D"/>
    <w:rsid w:val="009D6588"/>
    <w:rsid w:val="009F165D"/>
    <w:rsid w:val="00A114DC"/>
    <w:rsid w:val="00A25C23"/>
    <w:rsid w:val="00A57B23"/>
    <w:rsid w:val="00A72E59"/>
    <w:rsid w:val="00AA04D5"/>
    <w:rsid w:val="00AA6B4A"/>
    <w:rsid w:val="00AB0727"/>
    <w:rsid w:val="00AB706A"/>
    <w:rsid w:val="00AC0341"/>
    <w:rsid w:val="00AE1179"/>
    <w:rsid w:val="00AE57D7"/>
    <w:rsid w:val="00AE7149"/>
    <w:rsid w:val="00AF3820"/>
    <w:rsid w:val="00AF7742"/>
    <w:rsid w:val="00B12B1B"/>
    <w:rsid w:val="00B14A68"/>
    <w:rsid w:val="00B358D4"/>
    <w:rsid w:val="00B3766B"/>
    <w:rsid w:val="00B47FD7"/>
    <w:rsid w:val="00B5235C"/>
    <w:rsid w:val="00B54386"/>
    <w:rsid w:val="00B568BB"/>
    <w:rsid w:val="00B71DE9"/>
    <w:rsid w:val="00B74A9E"/>
    <w:rsid w:val="00B859F6"/>
    <w:rsid w:val="00B87D29"/>
    <w:rsid w:val="00B95C66"/>
    <w:rsid w:val="00BA490B"/>
    <w:rsid w:val="00BB1BD6"/>
    <w:rsid w:val="00BB50E1"/>
    <w:rsid w:val="00BC0179"/>
    <w:rsid w:val="00BC3E1E"/>
    <w:rsid w:val="00BD6711"/>
    <w:rsid w:val="00BD77C7"/>
    <w:rsid w:val="00BE0DB7"/>
    <w:rsid w:val="00BF0E26"/>
    <w:rsid w:val="00BF15FB"/>
    <w:rsid w:val="00C074B6"/>
    <w:rsid w:val="00C12F3A"/>
    <w:rsid w:val="00C220DA"/>
    <w:rsid w:val="00C23658"/>
    <w:rsid w:val="00C35852"/>
    <w:rsid w:val="00C36245"/>
    <w:rsid w:val="00C45002"/>
    <w:rsid w:val="00C573CF"/>
    <w:rsid w:val="00C57FC3"/>
    <w:rsid w:val="00C66397"/>
    <w:rsid w:val="00C82C5B"/>
    <w:rsid w:val="00C9676A"/>
    <w:rsid w:val="00CB0E9B"/>
    <w:rsid w:val="00CB1957"/>
    <w:rsid w:val="00CB547D"/>
    <w:rsid w:val="00CC0E90"/>
    <w:rsid w:val="00CD1E19"/>
    <w:rsid w:val="00CF3F8A"/>
    <w:rsid w:val="00D10303"/>
    <w:rsid w:val="00D13C72"/>
    <w:rsid w:val="00D22AAB"/>
    <w:rsid w:val="00D33D2A"/>
    <w:rsid w:val="00D65C26"/>
    <w:rsid w:val="00D673A7"/>
    <w:rsid w:val="00D82D7F"/>
    <w:rsid w:val="00D86F3D"/>
    <w:rsid w:val="00D90008"/>
    <w:rsid w:val="00D9155B"/>
    <w:rsid w:val="00D97D16"/>
    <w:rsid w:val="00DA4731"/>
    <w:rsid w:val="00DD2AA2"/>
    <w:rsid w:val="00DD5B26"/>
    <w:rsid w:val="00DE4713"/>
    <w:rsid w:val="00DE7358"/>
    <w:rsid w:val="00E27C95"/>
    <w:rsid w:val="00E4208F"/>
    <w:rsid w:val="00E43167"/>
    <w:rsid w:val="00E5405E"/>
    <w:rsid w:val="00E953A3"/>
    <w:rsid w:val="00EC63AB"/>
    <w:rsid w:val="00EF125A"/>
    <w:rsid w:val="00F07D84"/>
    <w:rsid w:val="00F127B5"/>
    <w:rsid w:val="00F2409E"/>
    <w:rsid w:val="00F40A20"/>
    <w:rsid w:val="00F41A45"/>
    <w:rsid w:val="00F8101C"/>
    <w:rsid w:val="00F85D66"/>
    <w:rsid w:val="00F951DA"/>
    <w:rsid w:val="00FA4A96"/>
    <w:rsid w:val="00FB0E2E"/>
    <w:rsid w:val="00FC33A2"/>
    <w:rsid w:val="00FF1DB0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50B907D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fr-FR" w:eastAsia="fr-FR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4541"/>
  </w:style>
  <w:style w:type="paragraph" w:styleId="Titre1">
    <w:name w:val="heading 1"/>
    <w:basedOn w:val="Normal"/>
    <w:next w:val="Normal"/>
    <w:link w:val="Titre1Car"/>
    <w:uiPriority w:val="9"/>
    <w:qFormat/>
    <w:rsid w:val="00924541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924541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924541"/>
    <w:pPr>
      <w:pBdr>
        <w:top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24541"/>
    <w:pPr>
      <w:pBdr>
        <w:top w:val="dotted" w:sz="6" w:space="2" w:color="4F81BD" w:themeColor="accent1"/>
      </w:pBdr>
      <w:spacing w:before="200" w:after="0"/>
      <w:outlineLvl w:val="3"/>
    </w:pPr>
    <w:rPr>
      <w:caps/>
      <w:color w:val="365F91" w:themeColor="accent1" w:themeShade="BF"/>
      <w:spacing w:val="10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24541"/>
    <w:pPr>
      <w:pBdr>
        <w:bottom w:val="single" w:sz="6" w:space="1" w:color="4F81BD" w:themeColor="accent1"/>
      </w:pBdr>
      <w:spacing w:before="200" w:after="0"/>
      <w:outlineLvl w:val="4"/>
    </w:pPr>
    <w:rPr>
      <w:caps/>
      <w:color w:val="365F91" w:themeColor="accent1" w:themeShade="BF"/>
      <w:spacing w:val="10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24541"/>
    <w:pPr>
      <w:pBdr>
        <w:bottom w:val="dotted" w:sz="6" w:space="1" w:color="4F81BD" w:themeColor="accent1"/>
      </w:pBdr>
      <w:spacing w:before="200" w:after="0"/>
      <w:outlineLvl w:val="5"/>
    </w:pPr>
    <w:rPr>
      <w:caps/>
      <w:color w:val="365F91" w:themeColor="accent1" w:themeShade="BF"/>
      <w:spacing w:val="10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24541"/>
    <w:pPr>
      <w:spacing w:before="200" w:after="0"/>
      <w:outlineLvl w:val="6"/>
    </w:pPr>
    <w:rPr>
      <w:caps/>
      <w:color w:val="365F91" w:themeColor="accent1" w:themeShade="BF"/>
      <w:spacing w:val="1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24541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24541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6B445E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B445E"/>
    <w:rPr>
      <w:rFonts w:ascii="Lucida Grande" w:hAnsi="Lucida Grande"/>
      <w:sz w:val="18"/>
      <w:szCs w:val="18"/>
    </w:rPr>
  </w:style>
  <w:style w:type="paragraph" w:styleId="En-tte">
    <w:name w:val="header"/>
    <w:basedOn w:val="Normal"/>
    <w:link w:val="En-tteCar"/>
    <w:uiPriority w:val="99"/>
    <w:unhideWhenUsed/>
    <w:rsid w:val="006651C9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6651C9"/>
  </w:style>
  <w:style w:type="paragraph" w:styleId="Pieddepage">
    <w:name w:val="footer"/>
    <w:basedOn w:val="Normal"/>
    <w:link w:val="PieddepageCar"/>
    <w:uiPriority w:val="99"/>
    <w:unhideWhenUsed/>
    <w:rsid w:val="006651C9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6651C9"/>
  </w:style>
  <w:style w:type="character" w:customStyle="1" w:styleId="Titre1Car">
    <w:name w:val="Titre 1 Car"/>
    <w:basedOn w:val="Policepardfaut"/>
    <w:link w:val="Titre1"/>
    <w:uiPriority w:val="9"/>
    <w:rsid w:val="00924541"/>
    <w:rPr>
      <w:caps/>
      <w:color w:val="FFFFFF" w:themeColor="background1"/>
      <w:spacing w:val="15"/>
      <w:sz w:val="22"/>
      <w:szCs w:val="22"/>
      <w:shd w:val="clear" w:color="auto" w:fill="4F81BD" w:themeFill="accent1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924541"/>
    <w:pPr>
      <w:outlineLvl w:val="9"/>
    </w:pPr>
  </w:style>
  <w:style w:type="paragraph" w:styleId="Paragraphedeliste">
    <w:name w:val="List Paragraph"/>
    <w:basedOn w:val="Normal"/>
    <w:uiPriority w:val="34"/>
    <w:qFormat/>
    <w:rsid w:val="00221A5E"/>
    <w:pPr>
      <w:ind w:left="720"/>
      <w:contextualSpacing/>
    </w:pPr>
  </w:style>
  <w:style w:type="character" w:styleId="lev">
    <w:name w:val="Strong"/>
    <w:uiPriority w:val="22"/>
    <w:qFormat/>
    <w:rsid w:val="00924541"/>
    <w:rPr>
      <w:b/>
      <w:bCs/>
    </w:rPr>
  </w:style>
  <w:style w:type="character" w:customStyle="1" w:styleId="Titre3Car">
    <w:name w:val="Titre 3 Car"/>
    <w:basedOn w:val="Policepardfaut"/>
    <w:link w:val="Titre3"/>
    <w:uiPriority w:val="9"/>
    <w:rsid w:val="00924541"/>
    <w:rPr>
      <w:caps/>
      <w:color w:val="243F60" w:themeColor="accent1" w:themeShade="7F"/>
      <w:spacing w:val="15"/>
    </w:rPr>
  </w:style>
  <w:style w:type="paragraph" w:styleId="TM1">
    <w:name w:val="toc 1"/>
    <w:basedOn w:val="Normal"/>
    <w:next w:val="Normal"/>
    <w:autoRedefine/>
    <w:uiPriority w:val="39"/>
    <w:unhideWhenUsed/>
    <w:rsid w:val="00342D12"/>
    <w:pPr>
      <w:tabs>
        <w:tab w:val="right" w:leader="dot" w:pos="9011"/>
      </w:tabs>
      <w:spacing w:after="100"/>
    </w:pPr>
    <w:rPr>
      <w:noProof/>
      <w:color w:val="FFFFFF" w:themeColor="background1"/>
    </w:rPr>
  </w:style>
  <w:style w:type="character" w:styleId="Lienhypertexte">
    <w:name w:val="Hyperlink"/>
    <w:basedOn w:val="Policepardfaut"/>
    <w:uiPriority w:val="99"/>
    <w:unhideWhenUsed/>
    <w:rsid w:val="008512BF"/>
    <w:rPr>
      <w:color w:val="0000FF" w:themeColor="hyperlink"/>
      <w:u w:val="single"/>
    </w:rPr>
  </w:style>
  <w:style w:type="paragraph" w:styleId="TM2">
    <w:name w:val="toc 2"/>
    <w:basedOn w:val="Normal"/>
    <w:next w:val="Normal"/>
    <w:autoRedefine/>
    <w:uiPriority w:val="39"/>
    <w:unhideWhenUsed/>
    <w:rsid w:val="000236E2"/>
    <w:pPr>
      <w:tabs>
        <w:tab w:val="left" w:pos="720"/>
        <w:tab w:val="right" w:leader="dot" w:pos="9011"/>
      </w:tabs>
      <w:spacing w:after="100" w:line="259" w:lineRule="auto"/>
      <w:ind w:left="220"/>
    </w:pPr>
    <w:rPr>
      <w:rFonts w:cs="Times New Roman"/>
      <w:b/>
      <w:bCs/>
      <w:noProof/>
      <w:sz w:val="22"/>
      <w:szCs w:val="22"/>
    </w:rPr>
  </w:style>
  <w:style w:type="paragraph" w:styleId="TM3">
    <w:name w:val="toc 3"/>
    <w:basedOn w:val="Normal"/>
    <w:next w:val="Normal"/>
    <w:autoRedefine/>
    <w:uiPriority w:val="39"/>
    <w:unhideWhenUsed/>
    <w:rsid w:val="00EC63AB"/>
    <w:pPr>
      <w:spacing w:after="100" w:line="259" w:lineRule="auto"/>
      <w:ind w:left="440"/>
    </w:pPr>
    <w:rPr>
      <w:rFonts w:cs="Times New Roman"/>
      <w:sz w:val="22"/>
      <w:szCs w:val="22"/>
    </w:rPr>
  </w:style>
  <w:style w:type="character" w:customStyle="1" w:styleId="Titre2Car">
    <w:name w:val="Titre 2 Car"/>
    <w:basedOn w:val="Policepardfaut"/>
    <w:link w:val="Titre2"/>
    <w:uiPriority w:val="9"/>
    <w:rsid w:val="00924541"/>
    <w:rPr>
      <w:caps/>
      <w:spacing w:val="15"/>
      <w:shd w:val="clear" w:color="auto" w:fill="DBE5F1" w:themeFill="accent1" w:themeFillTint="33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924541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ous-titreCar">
    <w:name w:val="Sous-titre Car"/>
    <w:basedOn w:val="Policepardfaut"/>
    <w:link w:val="Sous-titre"/>
    <w:uiPriority w:val="11"/>
    <w:rsid w:val="00924541"/>
    <w:rPr>
      <w:caps/>
      <w:color w:val="595959" w:themeColor="text1" w:themeTint="A6"/>
      <w:spacing w:val="10"/>
      <w:sz w:val="21"/>
      <w:szCs w:val="21"/>
    </w:rPr>
  </w:style>
  <w:style w:type="character" w:customStyle="1" w:styleId="Titre4Car">
    <w:name w:val="Titre 4 Car"/>
    <w:basedOn w:val="Policepardfaut"/>
    <w:link w:val="Titre4"/>
    <w:uiPriority w:val="9"/>
    <w:semiHidden/>
    <w:rsid w:val="00924541"/>
    <w:rPr>
      <w:caps/>
      <w:color w:val="365F91" w:themeColor="accent1" w:themeShade="BF"/>
      <w:spacing w:val="10"/>
    </w:rPr>
  </w:style>
  <w:style w:type="character" w:customStyle="1" w:styleId="Titre5Car">
    <w:name w:val="Titre 5 Car"/>
    <w:basedOn w:val="Policepardfaut"/>
    <w:link w:val="Titre5"/>
    <w:uiPriority w:val="9"/>
    <w:semiHidden/>
    <w:rsid w:val="00924541"/>
    <w:rPr>
      <w:caps/>
      <w:color w:val="365F91" w:themeColor="accent1" w:themeShade="BF"/>
      <w:spacing w:val="10"/>
    </w:rPr>
  </w:style>
  <w:style w:type="character" w:customStyle="1" w:styleId="Titre6Car">
    <w:name w:val="Titre 6 Car"/>
    <w:basedOn w:val="Policepardfaut"/>
    <w:link w:val="Titre6"/>
    <w:uiPriority w:val="9"/>
    <w:semiHidden/>
    <w:rsid w:val="00924541"/>
    <w:rPr>
      <w:caps/>
      <w:color w:val="365F91" w:themeColor="accent1" w:themeShade="BF"/>
      <w:spacing w:val="10"/>
    </w:rPr>
  </w:style>
  <w:style w:type="character" w:customStyle="1" w:styleId="Titre7Car">
    <w:name w:val="Titre 7 Car"/>
    <w:basedOn w:val="Policepardfaut"/>
    <w:link w:val="Titre7"/>
    <w:uiPriority w:val="9"/>
    <w:semiHidden/>
    <w:rsid w:val="00924541"/>
    <w:rPr>
      <w:caps/>
      <w:color w:val="365F91" w:themeColor="accent1" w:themeShade="BF"/>
      <w:spacing w:val="10"/>
    </w:rPr>
  </w:style>
  <w:style w:type="character" w:customStyle="1" w:styleId="Titre8Car">
    <w:name w:val="Titre 8 Car"/>
    <w:basedOn w:val="Policepardfaut"/>
    <w:link w:val="Titre8"/>
    <w:uiPriority w:val="9"/>
    <w:semiHidden/>
    <w:rsid w:val="00924541"/>
    <w:rPr>
      <w:caps/>
      <w:spacing w:val="10"/>
      <w:sz w:val="18"/>
      <w:szCs w:val="18"/>
    </w:rPr>
  </w:style>
  <w:style w:type="character" w:customStyle="1" w:styleId="Titre9Car">
    <w:name w:val="Titre 9 Car"/>
    <w:basedOn w:val="Policepardfaut"/>
    <w:link w:val="Titre9"/>
    <w:uiPriority w:val="9"/>
    <w:semiHidden/>
    <w:rsid w:val="00924541"/>
    <w:rPr>
      <w:i/>
      <w:iCs/>
      <w:caps/>
      <w:spacing w:val="10"/>
      <w:sz w:val="18"/>
      <w:szCs w:val="18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924541"/>
    <w:rPr>
      <w:b/>
      <w:bCs/>
      <w:color w:val="365F91" w:themeColor="accent1" w:themeShade="BF"/>
      <w:sz w:val="16"/>
      <w:szCs w:val="16"/>
    </w:rPr>
  </w:style>
  <w:style w:type="paragraph" w:styleId="Titre">
    <w:name w:val="Title"/>
    <w:basedOn w:val="Normal"/>
    <w:next w:val="Normal"/>
    <w:link w:val="TitreCar"/>
    <w:uiPriority w:val="10"/>
    <w:qFormat/>
    <w:rsid w:val="00924541"/>
    <w:pPr>
      <w:spacing w:before="0" w:after="0"/>
    </w:pPr>
    <w:rPr>
      <w:rFonts w:asciiTheme="majorHAnsi" w:eastAsiaTheme="majorEastAsia" w:hAnsiTheme="majorHAnsi" w:cstheme="majorBidi"/>
      <w:caps/>
      <w:color w:val="4F81BD" w:themeColor="accent1"/>
      <w:spacing w:val="10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924541"/>
    <w:rPr>
      <w:rFonts w:asciiTheme="majorHAnsi" w:eastAsiaTheme="majorEastAsia" w:hAnsiTheme="majorHAnsi" w:cstheme="majorBidi"/>
      <w:caps/>
      <w:color w:val="4F81BD" w:themeColor="accent1"/>
      <w:spacing w:val="10"/>
      <w:sz w:val="52"/>
      <w:szCs w:val="52"/>
    </w:rPr>
  </w:style>
  <w:style w:type="character" w:styleId="Accentuation">
    <w:name w:val="Emphasis"/>
    <w:uiPriority w:val="20"/>
    <w:qFormat/>
    <w:rsid w:val="00924541"/>
    <w:rPr>
      <w:caps/>
      <w:color w:val="243F60" w:themeColor="accent1" w:themeShade="7F"/>
      <w:spacing w:val="5"/>
    </w:rPr>
  </w:style>
  <w:style w:type="paragraph" w:styleId="Sansinterligne">
    <w:name w:val="No Spacing"/>
    <w:uiPriority w:val="1"/>
    <w:qFormat/>
    <w:rsid w:val="00924541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924541"/>
    <w:rPr>
      <w:i/>
      <w:iCs/>
      <w:sz w:val="24"/>
      <w:szCs w:val="24"/>
    </w:rPr>
  </w:style>
  <w:style w:type="character" w:customStyle="1" w:styleId="CitationCar">
    <w:name w:val="Citation Car"/>
    <w:basedOn w:val="Policepardfaut"/>
    <w:link w:val="Citation"/>
    <w:uiPriority w:val="29"/>
    <w:rsid w:val="00924541"/>
    <w:rPr>
      <w:i/>
      <w:iCs/>
      <w:sz w:val="24"/>
      <w:szCs w:val="24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924541"/>
    <w:pPr>
      <w:spacing w:before="240" w:after="240" w:line="240" w:lineRule="auto"/>
      <w:ind w:left="1080" w:right="1080"/>
      <w:jc w:val="center"/>
    </w:pPr>
    <w:rPr>
      <w:color w:val="4F81BD" w:themeColor="accent1"/>
      <w:sz w:val="24"/>
      <w:szCs w:val="24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924541"/>
    <w:rPr>
      <w:color w:val="4F81BD" w:themeColor="accent1"/>
      <w:sz w:val="24"/>
      <w:szCs w:val="24"/>
    </w:rPr>
  </w:style>
  <w:style w:type="character" w:styleId="Accentuationlgre">
    <w:name w:val="Subtle Emphasis"/>
    <w:uiPriority w:val="19"/>
    <w:qFormat/>
    <w:rsid w:val="00924541"/>
    <w:rPr>
      <w:i/>
      <w:iCs/>
      <w:color w:val="243F60" w:themeColor="accent1" w:themeShade="7F"/>
    </w:rPr>
  </w:style>
  <w:style w:type="character" w:styleId="Accentuationintense">
    <w:name w:val="Intense Emphasis"/>
    <w:uiPriority w:val="21"/>
    <w:qFormat/>
    <w:rsid w:val="00924541"/>
    <w:rPr>
      <w:b/>
      <w:bCs/>
      <w:caps/>
      <w:color w:val="243F60" w:themeColor="accent1" w:themeShade="7F"/>
      <w:spacing w:val="10"/>
    </w:rPr>
  </w:style>
  <w:style w:type="character" w:styleId="Rfrencelgre">
    <w:name w:val="Subtle Reference"/>
    <w:uiPriority w:val="31"/>
    <w:qFormat/>
    <w:rsid w:val="00924541"/>
    <w:rPr>
      <w:b/>
      <w:bCs/>
      <w:color w:val="4F81BD" w:themeColor="accent1"/>
    </w:rPr>
  </w:style>
  <w:style w:type="character" w:styleId="Rfrenceintense">
    <w:name w:val="Intense Reference"/>
    <w:uiPriority w:val="32"/>
    <w:qFormat/>
    <w:rsid w:val="00924541"/>
    <w:rPr>
      <w:b/>
      <w:bCs/>
      <w:i/>
      <w:iCs/>
      <w:caps/>
      <w:color w:val="4F81BD" w:themeColor="accent1"/>
    </w:rPr>
  </w:style>
  <w:style w:type="character" w:styleId="Titredulivre">
    <w:name w:val="Book Title"/>
    <w:uiPriority w:val="33"/>
    <w:qFormat/>
    <w:rsid w:val="00924541"/>
    <w:rPr>
      <w:b/>
      <w:bCs/>
      <w:i/>
      <w:iCs/>
      <w:spacing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illi\AppData\Roaming\Microsoft\Templates\Page%20de%20garde%20Business%20pour%20rapport.dotx" TargetMode="Externa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F8663A4FBE3F94E9E299E938554AABF" ma:contentTypeVersion="5" ma:contentTypeDescription="Crée un document." ma:contentTypeScope="" ma:versionID="965430087b3d8e219a5ee17bc516d8ea">
  <xsd:schema xmlns:xsd="http://www.w3.org/2001/XMLSchema" xmlns:xs="http://www.w3.org/2001/XMLSchema" xmlns:p="http://schemas.microsoft.com/office/2006/metadata/properties" xmlns:ns3="53ba19de-1071-4804-b9ca-3b1a6327d614" targetNamespace="http://schemas.microsoft.com/office/2006/metadata/properties" ma:root="true" ma:fieldsID="574c0f281edd43c6a8f962cd854d240a" ns3:_="">
    <xsd:import namespace="53ba19de-1071-4804-b9ca-3b1a6327d61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3ba19de-1071-4804-b9ca-3b1a6327d61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2C2748-23F5-44E5-8D9D-BE217C6CFB0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BCA59E8C-15B3-45B6-8721-B68239FF86C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C4EEEBA-78B9-48EC-BCD6-47E84B27C73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3ba19de-1071-4804-b9ca-3b1a6327d61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74C85FD-E6A2-4824-A501-F499458C73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Page de garde Business pour rapport.dotx</Template>
  <TotalTime>0</TotalTime>
  <Pages>14</Pages>
  <Words>868</Words>
  <Characters>4777</Characters>
  <Application>Microsoft Office Word</Application>
  <DocSecurity>0</DocSecurity>
  <Lines>39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Page de garde "Business" pour rapport</vt:lpstr>
    </vt:vector>
  </TitlesOfParts>
  <Company/>
  <LinksUpToDate>false</LinksUpToDate>
  <CharactersWithSpaces>5634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Page de garde "Business" pour rapport</dc:title>
  <dc:subject/>
  <dc:creator/>
  <cp:keywords/>
  <dc:description/>
  <cp:lastModifiedBy/>
  <cp:revision>1</cp:revision>
  <dcterms:created xsi:type="dcterms:W3CDTF">2024-06-22T14:16:00Z</dcterms:created>
  <dcterms:modified xsi:type="dcterms:W3CDTF">2024-06-23T00:22:00Z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0x0101003F8663A4FBE3F94E9E299E938554AABF</vt:lpwstr>
  </property>
</Properties>
</file>